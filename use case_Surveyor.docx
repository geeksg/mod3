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9F5790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</w:p>
    <w:p w:rsidR="009F5790" w:rsidRPr="001C4D77" w:rsidRDefault="009F5790" w:rsidP="00AB33FB">
      <w:pPr>
        <w:pStyle w:val="PageTitle"/>
      </w:pPr>
      <w:r w:rsidRPr="001C4D77">
        <w:t>Use Case Specification</w:t>
      </w:r>
    </w:p>
    <w:p w:rsidR="009F5790" w:rsidRPr="009F5790" w:rsidRDefault="009F5790" w:rsidP="00AB33FB">
      <w:pPr>
        <w:pStyle w:val="PageTitle"/>
      </w:pPr>
    </w:p>
    <w:p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B53DC1" w:rsidP="00A870FE">
            <w:r w:rsidRPr="00D3101D">
              <w:t> </w:t>
            </w:r>
            <w:r w:rsidR="009E2D68">
              <w:t>PRJ_OnlineSurveyManagementSystem</w:t>
            </w:r>
            <w:r w:rsidRPr="00D3101D">
              <w:t>_001</w:t>
            </w:r>
          </w:p>
        </w:tc>
      </w:tr>
      <w:tr w:rsidR="00B53DC1" w:rsidRPr="009F5790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B53DC1" w:rsidRPr="009F5790" w:rsidRDefault="009E2D68" w:rsidP="00AB33FB">
            <w:r>
              <w:t>Online Survey Management System</w:t>
            </w:r>
          </w:p>
        </w:tc>
      </w:tr>
    </w:tbl>
    <w:p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9F5790"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BF59C0">
            <w:pPr>
              <w:ind w:left="708" w:hanging="438"/>
            </w:pPr>
            <w:r w:rsidRPr="009F5790">
              <w:t> </w:t>
            </w:r>
            <w:r w:rsidR="00BF59C0">
              <w:t xml:space="preserve">    Team_5    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BF59C0" w:rsidP="00BF59C0">
            <w:pPr>
              <w:ind w:left="0"/>
            </w:pPr>
            <w:r>
              <w:t xml:space="preserve">               </w:t>
            </w:r>
            <w:r w:rsidR="00A870FE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AB33FB">
            <w:r w:rsidRPr="009F5790">
              <w:t> </w:t>
            </w:r>
            <w:r w:rsidR="00AC41EA">
              <w:t>18</w:t>
            </w:r>
            <w:r w:rsidR="008E15A0" w:rsidRPr="008E15A0">
              <w:rPr>
                <w:vertAlign w:val="superscript"/>
              </w:rPr>
              <w:t>th</w:t>
            </w:r>
            <w:r w:rsidR="00A870FE">
              <w:t xml:space="preserve"> May, 2018</w:t>
            </w:r>
          </w:p>
        </w:tc>
      </w:tr>
      <w:tr w:rsidR="009F579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9F5790"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870FE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E15A0" w:rsidRPr="009F5790" w:rsidRDefault="008E15A0" w:rsidP="00AB33FB"/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BF59C0" w:rsidP="00AB33FB">
            <w:pPr>
              <w:rPr>
                <w:vanish/>
              </w:rPr>
            </w:pPr>
            <w:r>
              <w:t xml:space="preserve">             </w:t>
            </w:r>
            <w:r w:rsidR="008E15A0"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C41EA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15A0" w:rsidRPr="009F5790" w:rsidRDefault="008E15A0" w:rsidP="00A870FE">
            <w:r w:rsidRPr="009F5790">
              <w:t> </w:t>
            </w:r>
          </w:p>
        </w:tc>
      </w:tr>
      <w:tr w:rsidR="008E15A0" w:rsidRPr="009F5790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 w:rsidR="00AC41EA">
              <w:t>rsion Number of the template:1.0</w:t>
            </w:r>
          </w:p>
        </w:tc>
      </w:tr>
      <w:tr w:rsidR="008E15A0" w:rsidRPr="009F5790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15A0" w:rsidRPr="009F5790" w:rsidRDefault="00AC41EA" w:rsidP="00AB33FB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8E15A0" w:rsidRPr="009F5790" w:rsidRDefault="008E15A0" w:rsidP="00AB33FB">
            <w:r w:rsidRPr="009F5790">
              <w:t> </w:t>
            </w:r>
          </w:p>
        </w:tc>
      </w:tr>
    </w:tbl>
    <w:p w:rsidR="009F5790" w:rsidRPr="009F5790" w:rsidRDefault="009F5790" w:rsidP="00AB33FB">
      <w:r w:rsidRPr="009F5790">
        <w:br w:type="page"/>
      </w:r>
    </w:p>
    <w:p w:rsidR="009F5790" w:rsidRPr="009F5790" w:rsidRDefault="009F5790" w:rsidP="00AB33FB">
      <w:r w:rsidRPr="009F5790">
        <w:lastRenderedPageBreak/>
        <w:t>&lt;&lt;Customer&gt;&gt; REVIEW HISTORY</w:t>
      </w:r>
    </w:p>
    <w:p w:rsidR="009F5790" w:rsidRPr="009F5790" w:rsidRDefault="009F5790" w:rsidP="00AB33FB">
      <w:r w:rsidRPr="009F5790">
        <w:t>&lt;&lt;Customer comments on the Use case along with the signed off is tracked here&gt;&gt;</w:t>
      </w:r>
    </w:p>
    <w:p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  <w:vAlign w:val="center"/>
          </w:tcPr>
          <w:p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  <w:tr w:rsidR="009F5790" w:rsidRPr="009F5790" w:rsidTr="00AB33FB">
        <w:tc>
          <w:tcPr>
            <w:tcW w:w="2808" w:type="dxa"/>
          </w:tcPr>
          <w:p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  <w:tc>
          <w:tcPr>
            <w:tcW w:w="1080" w:type="dxa"/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r w:rsidRPr="009F5790">
        <w:t xml:space="preserve">Disclaimer: </w:t>
      </w:r>
    </w:p>
    <w:p w:rsidR="009F5790" w:rsidRPr="009F5790" w:rsidRDefault="009F5790" w:rsidP="00AB33FB"/>
    <w:p w:rsidR="009F5790" w:rsidRPr="009F5790" w:rsidRDefault="009F5790" w:rsidP="00AB33FB">
      <w:r w:rsidRPr="009F5790"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:rsidR="009F5790" w:rsidRPr="00AB33FB" w:rsidRDefault="009F5790" w:rsidP="00AB33FB">
      <w:r w:rsidRPr="00AB33FB">
        <w:lastRenderedPageBreak/>
        <w:t>TABLE OF CONTENTS</w:t>
      </w:r>
    </w:p>
    <w:p w:rsidR="009F5790" w:rsidRPr="009F5790" w:rsidRDefault="009F5790" w:rsidP="00AB33FB"/>
    <w:p w:rsidR="00C9552A" w:rsidRPr="00AB33FB" w:rsidRDefault="002D01C3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="009F5790"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 L</w:t>
        </w:r>
        <w:r w:rsidR="0026598C">
          <w:rPr>
            <w:rStyle w:val="Hyperlink"/>
            <w:b w:val="0"/>
            <w:noProof/>
          </w:rPr>
          <w:t>ogin to the Online Survey Management</w:t>
        </w:r>
        <w:r w:rsidR="00C9552A" w:rsidRPr="00AB33FB">
          <w:rPr>
            <w:rStyle w:val="Hyperlink"/>
            <w:b w:val="0"/>
            <w:noProof/>
          </w:rPr>
          <w:t xml:space="preserve"> System</w:t>
        </w:r>
        <w:r w:rsidR="00C9552A" w:rsidRPr="00AB33FB">
          <w:rPr>
            <w:b w:val="0"/>
            <w:noProof/>
            <w:webHidden/>
          </w:rPr>
          <w:tab/>
        </w:r>
        <w:r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Pr="00AB33FB">
          <w:rPr>
            <w:b w:val="0"/>
            <w:noProof/>
            <w:webHidden/>
          </w:rPr>
        </w:r>
        <w:r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b w:val="0"/>
            <w:noProof/>
          </w:rPr>
          <w:t>4.2.2  Alternate Flow 2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_Toc458607228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b w:val="0"/>
            <w:noProof/>
          </w:rPr>
          <w:t>4.2.3  Alternate Flow 3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_Toc458607229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>Exception Flow 1: Exceeded Login Attempts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_Toc458607230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_Toc458607238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_Toc458607239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_Toc458607240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b w:val="0"/>
            <w:noProof/>
          </w:rPr>
          <w:t>Extension in Alternate Flow  x: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>Use Case Diagram for User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11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_Toc458607250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12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C9552A" w:rsidRPr="00AB33FB" w:rsidRDefault="00595921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2D01C3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2D01C3" w:rsidRPr="00AB33FB">
          <w:rPr>
            <w:b w:val="0"/>
            <w:noProof/>
            <w:webHidden/>
          </w:rPr>
        </w:r>
        <w:r w:rsidR="002D01C3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13</w:t>
        </w:r>
        <w:r w:rsidR="002D01C3" w:rsidRPr="00AB33FB">
          <w:rPr>
            <w:b w:val="0"/>
            <w:noProof/>
            <w:webHidden/>
          </w:rPr>
          <w:fldChar w:fldCharType="end"/>
        </w:r>
      </w:hyperlink>
    </w:p>
    <w:p w:rsidR="009F5790" w:rsidRPr="00F42082" w:rsidRDefault="002D01C3" w:rsidP="00AB33FB">
      <w:r w:rsidRPr="00AB33FB">
        <w:rPr>
          <w:b w:val="0"/>
        </w:rPr>
        <w:fldChar w:fldCharType="end"/>
      </w:r>
    </w:p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DA31DC">
        <w:t>apply for exam in bank exam portal</w:t>
      </w:r>
    </w:p>
    <w:p w:rsidR="00C84F35" w:rsidRDefault="00C84F35" w:rsidP="00AB33FB">
      <w:pPr>
        <w:pStyle w:val="BodyText"/>
      </w:pPr>
    </w:p>
    <w:p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0D59F7">
        <w:t>SMS.SURVEYOR</w:t>
      </w:r>
      <w:r w:rsidR="002F2F8C" w:rsidRPr="007431D9">
        <w:t>.</w:t>
      </w:r>
      <w:r w:rsidR="000D59F7">
        <w:t>LOGIN</w:t>
      </w:r>
      <w:r w:rsidR="002F2F8C" w:rsidRPr="007431D9">
        <w:t>_001</w:t>
      </w:r>
    </w:p>
    <w:p w:rsidR="00C84F35" w:rsidRPr="007431D9" w:rsidRDefault="00C84F35" w:rsidP="007431D9">
      <w:pPr>
        <w:pStyle w:val="BodyText"/>
        <w:ind w:left="708"/>
      </w:pPr>
    </w:p>
    <w:p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</w:p>
    <w:p w:rsidR="00BF3438" w:rsidRDefault="00BF3438" w:rsidP="007431D9">
      <w:pPr>
        <w:pStyle w:val="BodyText"/>
        <w:ind w:left="708"/>
      </w:pPr>
    </w:p>
    <w:p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 xml:space="preserve">This Use Case describes the process by which </w:t>
      </w:r>
      <w:r w:rsidR="00DA27E6">
        <w:rPr>
          <w:b w:val="0"/>
        </w:rPr>
        <w:t xml:space="preserve">surveyor can login and create a questions to the Online Survey Management </w:t>
      </w:r>
      <w:proofErr w:type="spellStart"/>
      <w:r w:rsidR="00DA27E6">
        <w:rPr>
          <w:b w:val="0"/>
        </w:rPr>
        <w:t>Webpage</w:t>
      </w:r>
      <w:r w:rsidR="00E0205D">
        <w:rPr>
          <w:b w:val="0"/>
        </w:rPr>
        <w:t>.</w:t>
      </w:r>
      <w:r w:rsidR="00DA27E6">
        <w:rPr>
          <w:b w:val="0"/>
        </w:rPr>
        <w:t>For</w:t>
      </w:r>
      <w:proofErr w:type="spellEnd"/>
      <w:r w:rsidR="00DA27E6">
        <w:rPr>
          <w:b w:val="0"/>
        </w:rPr>
        <w:t xml:space="preserve"> </w:t>
      </w:r>
      <w:proofErr w:type="gramStart"/>
      <w:r w:rsidR="00DA27E6">
        <w:rPr>
          <w:b w:val="0"/>
        </w:rPr>
        <w:t xml:space="preserve">Login </w:t>
      </w:r>
      <w:r w:rsidR="00BF3438" w:rsidRPr="007431D9">
        <w:rPr>
          <w:b w:val="0"/>
        </w:rPr>
        <w:t xml:space="preserve"> </w:t>
      </w:r>
      <w:r w:rsidR="00DA27E6">
        <w:rPr>
          <w:b w:val="0"/>
        </w:rPr>
        <w:t>surveyor</w:t>
      </w:r>
      <w:proofErr w:type="gramEnd"/>
      <w:r w:rsidR="00DA27E6">
        <w:rPr>
          <w:b w:val="0"/>
        </w:rPr>
        <w:t xml:space="preserve"> </w:t>
      </w:r>
      <w:r w:rsidR="00BF3438" w:rsidRPr="007431D9">
        <w:rPr>
          <w:b w:val="0"/>
        </w:rPr>
        <w:t>must be already registered on the System</w:t>
      </w:r>
      <w:r w:rsidR="00CF7F43">
        <w:rPr>
          <w:b w:val="0"/>
        </w:rPr>
        <w:t>.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DA27E6">
        <w:rPr>
          <w:rFonts w:ascii="Trebuchet MS" w:hAnsi="Trebuchet MS"/>
          <w:b w:val="0"/>
        </w:rPr>
        <w:t>Surveyor</w:t>
      </w:r>
    </w:p>
    <w:p w:rsidR="009B2481" w:rsidRPr="007431D9" w:rsidRDefault="009B2481" w:rsidP="009B2481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BF3438" w:rsidRPr="007431D9" w:rsidRDefault="00BF3438" w:rsidP="007431D9">
      <w:pPr>
        <w:ind w:left="720"/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C20FBF" w:rsidRPr="009F5790" w:rsidRDefault="00C20FBF" w:rsidP="00AB33FB">
      <w:pPr>
        <w:pStyle w:val="ListParagraph"/>
      </w:pPr>
    </w:p>
    <w:p w:rsidR="009F5790" w:rsidRPr="009F5790" w:rsidRDefault="009F5790" w:rsidP="00AB33FB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</w:t>
      </w:r>
      <w:bookmarkEnd w:id="10"/>
      <w:bookmarkEnd w:id="11"/>
      <w:bookmarkEnd w:id="12"/>
      <w:bookmarkEnd w:id="13"/>
      <w:bookmarkEnd w:id="14"/>
      <w:r w:rsidR="006C0E73">
        <w:t>ns</w:t>
      </w:r>
    </w:p>
    <w:p w:rsidR="007431D9" w:rsidRPr="007431D9" w:rsidRDefault="00DA27E6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already logged into the Online Survey Management Webpage</w:t>
      </w:r>
      <w:r w:rsidR="009B2481">
        <w:rPr>
          <w:rFonts w:ascii="Trebuchet MS" w:hAnsi="Trebuchet MS"/>
          <w:b w:val="0"/>
        </w:rPr>
        <w:t>.</w:t>
      </w:r>
    </w:p>
    <w:p w:rsidR="007431D9" w:rsidRPr="007431D9" w:rsidRDefault="00DA27E6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2F2F8C" w:rsidRPr="007431D9">
        <w:rPr>
          <w:rFonts w:ascii="Trebuchet MS" w:hAnsi="Trebuchet MS"/>
          <w:b w:val="0"/>
        </w:rPr>
        <w:t xml:space="preserve"> has entered the v</w:t>
      </w:r>
      <w:r>
        <w:rPr>
          <w:rFonts w:ascii="Trebuchet MS" w:hAnsi="Trebuchet MS"/>
          <w:b w:val="0"/>
        </w:rPr>
        <w:t>alid URL of Online Survey Management</w:t>
      </w:r>
      <w:r w:rsidR="002F2F8C" w:rsidRPr="007431D9">
        <w:rPr>
          <w:rFonts w:ascii="Trebuchet MS" w:hAnsi="Trebuchet MS"/>
          <w:b w:val="0"/>
        </w:rPr>
        <w:t xml:space="preserve"> System and is </w:t>
      </w:r>
      <w:r>
        <w:rPr>
          <w:rFonts w:ascii="Trebuchet MS" w:hAnsi="Trebuchet MS"/>
          <w:b w:val="0"/>
        </w:rPr>
        <w:t>directed to the home page of SMS</w:t>
      </w:r>
    </w:p>
    <w:p w:rsidR="002F2F8C" w:rsidRPr="007431D9" w:rsidRDefault="00DA27E6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2F2F8C" w:rsidRPr="007431D9">
        <w:rPr>
          <w:rFonts w:ascii="Trebuchet MS" w:hAnsi="Trebuchet MS"/>
          <w:b w:val="0"/>
        </w:rPr>
        <w:t xml:space="preserve"> has valid user id and the password</w:t>
      </w:r>
    </w:p>
    <w:p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</w:p>
    <w:p w:rsidR="009F5790" w:rsidRPr="009F5790" w:rsidRDefault="009F5790" w:rsidP="00AB33FB">
      <w:pPr>
        <w:pStyle w:val="BodyText3"/>
      </w:pPr>
    </w:p>
    <w:p w:rsidR="009F5790" w:rsidRPr="009F5790" w:rsidRDefault="009F5790" w:rsidP="00AB33FB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9F5790" w:rsidRDefault="009F5790" w:rsidP="002249C9">
      <w:pPr>
        <w:pStyle w:val="StyleHeading2Sub-headingH2ChapterNumberAppendixLetterchnh"/>
        <w:ind w:firstLine="90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="00DA27E6">
        <w:rPr>
          <w:rFonts w:ascii="Trebuchet MS" w:hAnsi="Trebuchet MS"/>
        </w:rPr>
        <w:t xml:space="preserve"> Successfully logged into the Online Survey Management Webpage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3E795D" w:rsidRPr="00304EDE">
        <w:rPr>
          <w:rFonts w:ascii="Trebuchet MS" w:hAnsi="Trebuchet MS"/>
          <w:b w:val="0"/>
        </w:rPr>
        <w:t xml:space="preserve"> clicks on the Login l</w:t>
      </w:r>
      <w:r>
        <w:rPr>
          <w:rFonts w:ascii="Trebuchet MS" w:hAnsi="Trebuchet MS"/>
          <w:b w:val="0"/>
        </w:rPr>
        <w:t xml:space="preserve">ink on the Online Survey Management </w:t>
      </w:r>
      <w:r w:rsidR="003E795D" w:rsidRPr="00304EDE">
        <w:rPr>
          <w:rFonts w:ascii="Trebuchet MS" w:hAnsi="Trebuchet MS"/>
          <w:b w:val="0"/>
        </w:rPr>
        <w:t>System home page.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3E795D" w:rsidRPr="00304EDE">
        <w:rPr>
          <w:rFonts w:ascii="Trebuchet MS" w:hAnsi="Trebuchet MS"/>
          <w:b w:val="0"/>
        </w:rPr>
        <w:t xml:space="preserve"> enters Username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Surveyor</w:t>
      </w:r>
      <w:r w:rsidR="003E795D" w:rsidRPr="00304EDE">
        <w:rPr>
          <w:rFonts w:ascii="Trebuchet MS" w:hAnsi="Trebuchet MS"/>
          <w:b w:val="0"/>
        </w:rPr>
        <w:t xml:space="preserve"> enters Password</w:t>
      </w:r>
    </w:p>
    <w:p w:rsidR="003E795D" w:rsidRPr="00304EDE" w:rsidRDefault="006C0E73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3E795D" w:rsidRPr="00304EDE">
        <w:rPr>
          <w:rFonts w:ascii="Trebuchet MS" w:hAnsi="Trebuchet MS"/>
          <w:b w:val="0"/>
        </w:rPr>
        <w:t>clicks on the Login button</w:t>
      </w:r>
    </w:p>
    <w:p w:rsidR="003E795D" w:rsidRPr="00304EDE" w:rsidRDefault="003E795D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370BFB" w:rsidRDefault="003E795D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 w:rsidR="006C0E73"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370BFB" w:rsidRDefault="002B6BAE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</w:t>
      </w:r>
      <w:r w:rsidR="00370BFB">
        <w:rPr>
          <w:rFonts w:ascii="Trebuchet MS" w:hAnsi="Trebuchet MS"/>
          <w:b w:val="0"/>
        </w:rPr>
        <w:t>nters Survey title</w:t>
      </w:r>
    </w:p>
    <w:p w:rsidR="00370BFB" w:rsidRDefault="002B6BAE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</w:t>
      </w:r>
      <w:r w:rsidR="00370BFB">
        <w:rPr>
          <w:rFonts w:ascii="Trebuchet MS" w:hAnsi="Trebuchet MS"/>
          <w:b w:val="0"/>
        </w:rPr>
        <w:t>nter Survey description</w:t>
      </w:r>
    </w:p>
    <w:p w:rsidR="00E71D40" w:rsidRPr="00370BFB" w:rsidRDefault="00370BFB" w:rsidP="00370B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</w:t>
      </w:r>
      <w:r w:rsidRPr="00370BFB">
        <w:rPr>
          <w:rFonts w:ascii="Trebuchet MS" w:hAnsi="Trebuchet MS"/>
          <w:b w:val="0"/>
        </w:rPr>
        <w:t>manage survey question</w:t>
      </w:r>
    </w:p>
    <w:p w:rsidR="00370BFB" w:rsidRDefault="00370BF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 to create a questions and add a new question to the question database</w:t>
      </w:r>
    </w:p>
    <w:p w:rsidR="00370BFB" w:rsidRDefault="00370BF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Surveyor has to modify or delete the questions in the question database</w:t>
      </w:r>
    </w:p>
    <w:p w:rsidR="00660601" w:rsidRPr="00660601" w:rsidRDefault="00660601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Distribute existing survey to a list of existing respondent</w:t>
      </w:r>
    </w:p>
    <w:p w:rsidR="00794EEC" w:rsidRDefault="00794EEC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an E-mail </w:t>
      </w:r>
      <w:r w:rsidRPr="00660601">
        <w:rPr>
          <w:rFonts w:ascii="Trebuchet MS" w:hAnsi="Trebuchet MS"/>
          <w:b w:val="0"/>
        </w:rPr>
        <w:t>regarding survey</w:t>
      </w:r>
    </w:p>
    <w:p w:rsidR="00660601" w:rsidRDefault="00660601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 remainder mail for </w:t>
      </w:r>
      <w:proofErr w:type="spellStart"/>
      <w:r>
        <w:rPr>
          <w:rFonts w:ascii="Trebuchet MS" w:hAnsi="Trebuchet MS"/>
          <w:b w:val="0"/>
        </w:rPr>
        <w:t>non responding</w:t>
      </w:r>
      <w:proofErr w:type="spellEnd"/>
      <w:r>
        <w:rPr>
          <w:rFonts w:ascii="Trebuchet MS" w:hAnsi="Trebuchet MS"/>
          <w:b w:val="0"/>
        </w:rPr>
        <w:t xml:space="preserve"> survey</w:t>
      </w:r>
    </w:p>
    <w:p w:rsidR="00660601" w:rsidRPr="00660601" w:rsidRDefault="00660601" w:rsidP="00660601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View the list of pending survey</w:t>
      </w:r>
    </w:p>
    <w:p w:rsidR="009F5790" w:rsidRPr="009F5790" w:rsidRDefault="009F5790" w:rsidP="00AB33FB">
      <w:pPr>
        <w:pStyle w:val="CommentText"/>
      </w:pPr>
    </w:p>
    <w:p w:rsidR="009F5790" w:rsidRDefault="009F5790" w:rsidP="00AB33FB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458607226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:rsidR="009F5790" w:rsidRDefault="009F5790" w:rsidP="00AB33FB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bookmarkEnd w:id="37"/>
      <w:r w:rsidR="00331D8F">
        <w:t>(Surveyor clicks on online survey management webpage on google)</w:t>
      </w:r>
    </w:p>
    <w:bookmarkEnd w:id="38"/>
    <w:bookmarkEnd w:id="39"/>
    <w:bookmarkEnd w:id="40"/>
    <w:bookmarkEnd w:id="41"/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clicks on the google to logged</w:t>
      </w:r>
      <w:r w:rsidR="00871582" w:rsidRPr="00304EDE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into the Online Survey Management </w:t>
      </w:r>
      <w:r w:rsidR="00871582" w:rsidRPr="00304EDE">
        <w:rPr>
          <w:rFonts w:ascii="Trebuchet MS" w:hAnsi="Trebuchet MS"/>
          <w:b w:val="0"/>
        </w:rPr>
        <w:t>System home page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871582" w:rsidRPr="00304EDE">
        <w:rPr>
          <w:rFonts w:ascii="Trebuchet MS" w:hAnsi="Trebuchet MS"/>
          <w:b w:val="0"/>
        </w:rPr>
        <w:t>enters Username</w:t>
      </w:r>
    </w:p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871582" w:rsidRPr="00304EDE">
        <w:rPr>
          <w:rFonts w:ascii="Trebuchet MS" w:hAnsi="Trebuchet MS"/>
          <w:b w:val="0"/>
        </w:rPr>
        <w:t>enters Password</w:t>
      </w:r>
    </w:p>
    <w:p w:rsidR="00871582" w:rsidRPr="00304EDE" w:rsidRDefault="00997895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</w:t>
      </w:r>
      <w:r w:rsidR="00871582" w:rsidRPr="00304EDE">
        <w:rPr>
          <w:rFonts w:ascii="Trebuchet MS" w:hAnsi="Trebuchet MS"/>
          <w:b w:val="0"/>
        </w:rPr>
        <w:t>clicks on the Login button</w:t>
      </w:r>
    </w:p>
    <w:p w:rsidR="00871582" w:rsidRPr="00304EDE" w:rsidRDefault="00871582" w:rsidP="00AB33FB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navigates</w:t>
      </w:r>
      <w:r>
        <w:rPr>
          <w:rFonts w:ascii="Trebuchet MS" w:hAnsi="Trebuchet MS"/>
          <w:b w:val="0"/>
        </w:rPr>
        <w:t xml:space="preserve"> Surveyor to the Online Survey Management web</w:t>
      </w:r>
      <w:r w:rsidRPr="00304EDE">
        <w:rPr>
          <w:rFonts w:ascii="Trebuchet MS" w:hAnsi="Trebuchet MS"/>
          <w:b w:val="0"/>
        </w:rPr>
        <w:t xml:space="preserve"> Page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enters Survey title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enter Survey description</w:t>
      </w:r>
    </w:p>
    <w:p w:rsidR="00997895" w:rsidRPr="00370BFB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</w:t>
      </w:r>
      <w:r w:rsidRPr="00370BFB">
        <w:rPr>
          <w:rFonts w:ascii="Trebuchet MS" w:hAnsi="Trebuchet MS"/>
          <w:b w:val="0"/>
        </w:rPr>
        <w:t>manage survey question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 has  to create a questions and add a new question to the question database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Surveyor has to modify or delete the questions in the question database</w:t>
      </w:r>
    </w:p>
    <w:p w:rsidR="00997895" w:rsidRPr="00660601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Distribute existing survey to a list of existing respondent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an E-mail </w:t>
      </w:r>
      <w:r w:rsidRPr="00660601">
        <w:rPr>
          <w:rFonts w:ascii="Trebuchet MS" w:hAnsi="Trebuchet MS"/>
          <w:b w:val="0"/>
        </w:rPr>
        <w:t>regarding survey</w:t>
      </w:r>
    </w:p>
    <w:p w:rsidR="00997895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 remainder mail for </w:t>
      </w:r>
      <w:proofErr w:type="spellStart"/>
      <w:r>
        <w:rPr>
          <w:rFonts w:ascii="Trebuchet MS" w:hAnsi="Trebuchet MS"/>
          <w:b w:val="0"/>
        </w:rPr>
        <w:t>non responding</w:t>
      </w:r>
      <w:proofErr w:type="spellEnd"/>
      <w:r>
        <w:rPr>
          <w:rFonts w:ascii="Trebuchet MS" w:hAnsi="Trebuchet MS"/>
          <w:b w:val="0"/>
        </w:rPr>
        <w:t xml:space="preserve"> survey</w:t>
      </w:r>
    </w:p>
    <w:p w:rsidR="00997895" w:rsidRPr="00660601" w:rsidRDefault="00997895" w:rsidP="00997895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View the list of pending survey</w:t>
      </w:r>
    </w:p>
    <w:p w:rsidR="00871582" w:rsidRPr="00997895" w:rsidRDefault="00871582" w:rsidP="00997895">
      <w:pPr>
        <w:ind w:left="708"/>
        <w:rPr>
          <w:rFonts w:ascii="Trebuchet MS" w:hAnsi="Trebuchet MS"/>
          <w:b w:val="0"/>
        </w:rPr>
      </w:pPr>
    </w:p>
    <w:p w:rsidR="009F5790" w:rsidRPr="009F5790" w:rsidRDefault="009F5790" w:rsidP="00AB33FB"/>
    <w:p w:rsidR="00871582" w:rsidRPr="00331D8F" w:rsidRDefault="00871582" w:rsidP="00AB33FB">
      <w:pPr>
        <w:pStyle w:val="StyleHeading2Sub-headingH2ChapterNumberAppendixLetterchnh"/>
        <w:rPr>
          <w:sz w:val="20"/>
          <w:szCs w:val="20"/>
        </w:rPr>
      </w:pPr>
      <w:bookmarkStart w:id="42" w:name="_Toc458607228"/>
      <w:bookmarkStart w:id="43" w:name="_Toc144299927"/>
      <w:proofErr w:type="gramStart"/>
      <w:r>
        <w:lastRenderedPageBreak/>
        <w:t>4.2.2  Alternate</w:t>
      </w:r>
      <w:proofErr w:type="gramEnd"/>
      <w:r>
        <w:t xml:space="preserve"> Flow 2</w:t>
      </w:r>
      <w:bookmarkEnd w:id="42"/>
      <w:r w:rsidR="00331D8F" w:rsidRPr="00331D8F">
        <w:rPr>
          <w:sz w:val="20"/>
          <w:szCs w:val="20"/>
        </w:rPr>
        <w:t>(SURVE</w:t>
      </w:r>
      <w:r w:rsidR="00331D8F">
        <w:rPr>
          <w:sz w:val="20"/>
          <w:szCs w:val="20"/>
        </w:rPr>
        <w:t>Y</w:t>
      </w:r>
      <w:r w:rsidR="00331D8F" w:rsidRPr="00331D8F">
        <w:rPr>
          <w:sz w:val="20"/>
          <w:szCs w:val="20"/>
        </w:rPr>
        <w:t>OR DIRECTLY LOGGED INTO THE WEBPAGE)</w:t>
      </w:r>
    </w:p>
    <w:p w:rsidR="00121049" w:rsidRPr="00331D8F" w:rsidRDefault="00121049" w:rsidP="00331D8F">
      <w:pPr>
        <w:rPr>
          <w:rFonts w:ascii="Trebuchet MS" w:hAnsi="Trebuchet MS"/>
          <w:b w:val="0"/>
        </w:rPr>
      </w:pPr>
    </w:p>
    <w:p w:rsidR="00121049" w:rsidRDefault="00331D8F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directly clicks on the </w:t>
      </w:r>
      <w:r w:rsidR="005F09B4" w:rsidRPr="00121049">
        <w:rPr>
          <w:rFonts w:ascii="Trebuchet MS" w:hAnsi="Trebuchet MS"/>
          <w:b w:val="0"/>
        </w:rPr>
        <w:t>Online Survey Management web Page</w:t>
      </w:r>
    </w:p>
    <w:p w:rsid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enters Survey titl</w:t>
      </w:r>
      <w:r w:rsidR="00121049">
        <w:rPr>
          <w:rFonts w:ascii="Trebuchet MS" w:hAnsi="Trebuchet MS"/>
          <w:b w:val="0"/>
        </w:rPr>
        <w:t>e</w:t>
      </w:r>
    </w:p>
    <w:p w:rsid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enter Survey description</w:t>
      </w:r>
    </w:p>
    <w:p w:rsidR="005F09B4" w:rsidRP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has to manage survey question</w:t>
      </w:r>
    </w:p>
    <w:p w:rsidR="005F09B4" w:rsidRP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Surveyor has  to create a questions and add a new question to the question database</w:t>
      </w:r>
    </w:p>
    <w:p w:rsidR="005F09B4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 Surveyor has to modify or delete the questions in the question database</w:t>
      </w:r>
    </w:p>
    <w:p w:rsidR="005F09B4" w:rsidRPr="00660601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Distribute existing survey to a list of existing respondent</w:t>
      </w:r>
    </w:p>
    <w:p w:rsidR="005F09B4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an E-mail </w:t>
      </w:r>
      <w:r w:rsidRPr="00660601">
        <w:rPr>
          <w:rFonts w:ascii="Trebuchet MS" w:hAnsi="Trebuchet MS"/>
          <w:b w:val="0"/>
        </w:rPr>
        <w:t>regarding survey</w:t>
      </w:r>
    </w:p>
    <w:p w:rsidR="005F09B4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Surveyor has to send a remainder mail for </w:t>
      </w:r>
      <w:proofErr w:type="spellStart"/>
      <w:r>
        <w:rPr>
          <w:rFonts w:ascii="Trebuchet MS" w:hAnsi="Trebuchet MS"/>
          <w:b w:val="0"/>
        </w:rPr>
        <w:t>non responding</w:t>
      </w:r>
      <w:proofErr w:type="spellEnd"/>
      <w:r>
        <w:rPr>
          <w:rFonts w:ascii="Trebuchet MS" w:hAnsi="Trebuchet MS"/>
          <w:b w:val="0"/>
        </w:rPr>
        <w:t xml:space="preserve"> survey</w:t>
      </w:r>
    </w:p>
    <w:p w:rsidR="00871582" w:rsidRPr="00121049" w:rsidRDefault="005F09B4" w:rsidP="00121049">
      <w:pPr>
        <w:pStyle w:val="ListParagraph"/>
        <w:numPr>
          <w:ilvl w:val="0"/>
          <w:numId w:val="13"/>
        </w:numPr>
        <w:rPr>
          <w:rFonts w:ascii="Trebuchet MS" w:hAnsi="Trebuchet MS"/>
          <w:b w:val="0"/>
        </w:rPr>
      </w:pPr>
      <w:r w:rsidRPr="00121049">
        <w:rPr>
          <w:rFonts w:ascii="Trebuchet MS" w:hAnsi="Trebuchet MS"/>
          <w:b w:val="0"/>
        </w:rPr>
        <w:t>View the list of pending survey</w:t>
      </w:r>
    </w:p>
    <w:p w:rsidR="009F5790" w:rsidRPr="009F5790" w:rsidRDefault="009F5790" w:rsidP="00AB33FB">
      <w:pPr>
        <w:pStyle w:val="infoblue"/>
      </w:pPr>
    </w:p>
    <w:p w:rsidR="00800A1B" w:rsidRDefault="00800A1B" w:rsidP="00AB33FB">
      <w:pPr>
        <w:pStyle w:val="StyleHeading2Sub-headingH2ChapterNumberAppendixLetterchnh"/>
      </w:pPr>
      <w:bookmarkStart w:id="44" w:name="_Toc458607229"/>
      <w:proofErr w:type="gramStart"/>
      <w:r>
        <w:t>4.2.3  Alternate</w:t>
      </w:r>
      <w:proofErr w:type="gramEnd"/>
      <w:r>
        <w:t xml:space="preserve"> Flow 3</w:t>
      </w:r>
      <w:bookmarkEnd w:id="44"/>
    </w:p>
    <w:p w:rsidR="00800A1B" w:rsidRDefault="00800A1B" w:rsidP="00AB33FB">
      <w:pPr>
        <w:pStyle w:val="StyleHeading2Sub-headingH2ChapterNumberAppendixLetterchnh"/>
      </w:pPr>
      <w:bookmarkStart w:id="45" w:name="_Toc458607230"/>
      <w:r>
        <w:t>Exception Flow 1: Exceeded Login Attempts</w:t>
      </w:r>
      <w:bookmarkEnd w:id="45"/>
    </w:p>
    <w:p w:rsidR="00800A1B" w:rsidRPr="00304EDE" w:rsidRDefault="00C57E5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 w:rsidR="00A41568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304EDE" w:rsidRDefault="00800A1B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</w:t>
      </w:r>
      <w:r w:rsidR="00A41568">
        <w:rPr>
          <w:rFonts w:ascii="Trebuchet MS" w:hAnsi="Trebuchet MS"/>
          <w:b w:val="0"/>
        </w:rPr>
        <w:t>dation fails due to invalid surveyor</w:t>
      </w:r>
      <w:r w:rsidRPr="00304EDE">
        <w:rPr>
          <w:rFonts w:ascii="Trebuchet MS" w:hAnsi="Trebuchet MS"/>
          <w:b w:val="0"/>
        </w:rPr>
        <w:t xml:space="preserve"> credentials and no more login attempts remaining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suspends the Surveyor</w:t>
      </w:r>
      <w:r w:rsidR="00800A1B" w:rsidRPr="00304EDE">
        <w:rPr>
          <w:rFonts w:ascii="Trebuchet MS" w:hAnsi="Trebuchet MS"/>
          <w:b w:val="0"/>
        </w:rPr>
        <w:t xml:space="preserve"> account</w:t>
      </w:r>
    </w:p>
    <w:p w:rsidR="00800A1B" w:rsidRPr="00304EDE" w:rsidRDefault="00A41568" w:rsidP="00AB33FB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system informs the Surveyor</w:t>
      </w:r>
      <w:r w:rsidR="00800A1B" w:rsidRPr="00304EDE">
        <w:rPr>
          <w:rFonts w:ascii="Trebuchet MS" w:hAnsi="Trebuchet MS"/>
          <w:b w:val="0"/>
        </w:rPr>
        <w:t xml:space="preserve"> that his/her account has been suspended</w:t>
      </w:r>
    </w:p>
    <w:p w:rsidR="00800A1B" w:rsidRDefault="00800A1B" w:rsidP="00AB33FB">
      <w:pPr>
        <w:pStyle w:val="StyleHeading2Sub-headingH2ChapterNumberAppendixLetterchnh"/>
      </w:pPr>
      <w:bookmarkStart w:id="46" w:name="_Toc458607231"/>
      <w:r>
        <w:t>Exception Flow 2: Web Server Down</w:t>
      </w:r>
      <w:bookmarkEnd w:id="46"/>
    </w:p>
    <w:p w:rsidR="00800A1B" w:rsidRPr="00304EDE" w:rsidRDefault="001E5239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</w:t>
      </w:r>
    </w:p>
    <w:p w:rsidR="00800A1B" w:rsidRPr="00C00A15" w:rsidRDefault="00800A1B" w:rsidP="00C00A15">
      <w:pPr>
        <w:ind w:left="708"/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7" w:name="_Toc458607232"/>
      <w:r>
        <w:t>Exception Flow 3: Database Connectivity Error</w:t>
      </w:r>
      <w:bookmarkEnd w:id="47"/>
    </w:p>
    <w:p w:rsidR="00800A1B" w:rsidRPr="00304EDE" w:rsidRDefault="008F6065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</w:t>
      </w:r>
      <w:r w:rsidR="002837FA">
        <w:rPr>
          <w:rFonts w:ascii="Trebuchet MS" w:hAnsi="Trebuchet MS"/>
          <w:b w:val="0"/>
        </w:rPr>
        <w:t>v</w:t>
      </w:r>
      <w:r>
        <w:rPr>
          <w:rFonts w:ascii="Trebuchet MS" w:hAnsi="Trebuchet MS"/>
          <w:b w:val="0"/>
        </w:rPr>
        <w:t>eyor</w:t>
      </w:r>
      <w:r w:rsidR="00800A1B" w:rsidRPr="00304EDE">
        <w:rPr>
          <w:rFonts w:ascii="Trebuchet MS" w:hAnsi="Trebuchet MS"/>
          <w:b w:val="0"/>
        </w:rPr>
        <w:t xml:space="preserve"> clicks on the Login </w:t>
      </w:r>
      <w:r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page.</w:t>
      </w:r>
    </w:p>
    <w:p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page.</w:t>
      </w:r>
    </w:p>
    <w:p w:rsidR="00800A1B" w:rsidRPr="00304EDE" w:rsidRDefault="008F6065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8F6065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4345F4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lastRenderedPageBreak/>
        <w:t>Surveyor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2828AF" w:rsidRDefault="00800A1B" w:rsidP="002828AF">
      <w:pPr>
        <w:ind w:left="708"/>
        <w:rPr>
          <w:rFonts w:ascii="Trebuchet MS" w:hAnsi="Trebuchet MS"/>
          <w:b w:val="0"/>
        </w:rPr>
      </w:pPr>
    </w:p>
    <w:p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:rsidR="00800A1B" w:rsidRDefault="00800A1B" w:rsidP="00AB33FB">
      <w:pPr>
        <w:pStyle w:val="StyleHeading2Sub-headingH2ChapterNumberAppendixLetterchnh"/>
      </w:pPr>
      <w:bookmarkStart w:id="48" w:name="_Toc458607233"/>
      <w:r>
        <w:t>Exception Flow 4: Network Connectivity Error</w:t>
      </w:r>
      <w:bookmarkEnd w:id="48"/>
    </w:p>
    <w:p w:rsidR="00800A1B" w:rsidRPr="00304EDE" w:rsidRDefault="002837FA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</w:t>
      </w:r>
      <w:r w:rsidR="00E7137F">
        <w:rPr>
          <w:rFonts w:ascii="Trebuchet MS" w:hAnsi="Trebuchet MS"/>
          <w:b w:val="0"/>
        </w:rPr>
        <w:t xml:space="preserve">eyor </w:t>
      </w:r>
      <w:r w:rsidR="00800A1B" w:rsidRPr="00304EDE">
        <w:rPr>
          <w:rFonts w:ascii="Trebuchet MS" w:hAnsi="Trebuchet MS"/>
          <w:b w:val="0"/>
        </w:rPr>
        <w:t xml:space="preserve">clicks on the Login </w:t>
      </w:r>
      <w:r w:rsidR="00E7137F">
        <w:rPr>
          <w:rFonts w:ascii="Trebuchet MS" w:hAnsi="Trebuchet MS"/>
          <w:b w:val="0"/>
        </w:rPr>
        <w:t>link on the Online Survey Management</w:t>
      </w:r>
      <w:r w:rsidR="00800A1B" w:rsidRPr="00304EDE">
        <w:rPr>
          <w:rFonts w:ascii="Trebuchet MS" w:hAnsi="Trebuchet MS"/>
          <w:b w:val="0"/>
        </w:rPr>
        <w:t xml:space="preserve"> System home page.</w:t>
      </w:r>
    </w:p>
    <w:p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Login page.</w:t>
      </w:r>
    </w:p>
    <w:p w:rsidR="00800A1B" w:rsidRPr="00304EDE" w:rsidRDefault="005E3094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Username</w:t>
      </w:r>
    </w:p>
    <w:p w:rsidR="00800A1B" w:rsidRPr="00304EDE" w:rsidRDefault="005E3094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enters Password</w:t>
      </w:r>
    </w:p>
    <w:p w:rsidR="00800A1B" w:rsidRPr="00304EDE" w:rsidRDefault="00742CB4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800A1B" w:rsidRPr="00304EDE">
        <w:rPr>
          <w:rFonts w:ascii="Trebuchet MS" w:hAnsi="Trebuchet MS"/>
          <w:b w:val="0"/>
        </w:rPr>
        <w:t xml:space="preserve"> clicks on the Login button</w:t>
      </w:r>
    </w:p>
    <w:p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:rsidR="00800A1B" w:rsidRPr="002828AF" w:rsidRDefault="00800A1B" w:rsidP="002828AF">
      <w:pPr>
        <w:ind w:left="0"/>
        <w:rPr>
          <w:rFonts w:ascii="Trebuchet MS" w:hAnsi="Trebuchet MS"/>
          <w:b w:val="0"/>
        </w:rPr>
      </w:pPr>
    </w:p>
    <w:p w:rsidR="009F5790" w:rsidRPr="009F5790" w:rsidRDefault="009F5790" w:rsidP="00AB33FB">
      <w:pPr>
        <w:pStyle w:val="infoblue"/>
      </w:pPr>
    </w:p>
    <w:p w:rsidR="009F5790" w:rsidRDefault="009F5790" w:rsidP="00AB33FB">
      <w:pPr>
        <w:pStyle w:val="StyleHeading1H1Mainheading1Heading1Heading10Head1h1Sec"/>
      </w:pPr>
      <w:bookmarkStart w:id="49" w:name="_Toc145125013"/>
      <w:bookmarkStart w:id="50" w:name="_Toc165439511"/>
      <w:bookmarkStart w:id="51" w:name="_Toc186019620"/>
      <w:bookmarkStart w:id="52" w:name="_Toc458607234"/>
      <w:r w:rsidRPr="009F5790">
        <w:t>Post Conditions</w:t>
      </w:r>
      <w:bookmarkEnd w:id="43"/>
      <w:bookmarkEnd w:id="49"/>
      <w:bookmarkEnd w:id="50"/>
      <w:bookmarkEnd w:id="51"/>
      <w:bookmarkEnd w:id="52"/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6D182C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Successfully Surveyor</w:t>
            </w:r>
            <w:r w:rsidR="007B41E9" w:rsidRPr="00304EDE">
              <w:rPr>
                <w:rFonts w:ascii="Trebuchet MS" w:hAnsi="Trebuchet MS"/>
                <w:b w:val="0"/>
              </w:rPr>
              <w:t xml:space="preserve"> lo</w:t>
            </w:r>
            <w:r>
              <w:rPr>
                <w:rFonts w:ascii="Trebuchet MS" w:hAnsi="Trebuchet MS"/>
                <w:b w:val="0"/>
              </w:rPr>
              <w:t xml:space="preserve">gin to the Online Survey Management </w:t>
            </w:r>
            <w:r w:rsidR="007B41E9" w:rsidRPr="00304EDE">
              <w:rPr>
                <w:rFonts w:ascii="Trebuchet MS" w:hAnsi="Trebuchet MS"/>
                <w:b w:val="0"/>
              </w:rPr>
              <w:t>System</w:t>
            </w:r>
          </w:p>
        </w:tc>
        <w:tc>
          <w:tcPr>
            <w:tcW w:w="5752" w:type="dxa"/>
            <w:vAlign w:val="center"/>
          </w:tcPr>
          <w:p w:rsidR="007B41E9" w:rsidRPr="00304EDE" w:rsidRDefault="006D182C" w:rsidP="005B044C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Surveyor will be logged in to the SM</w:t>
            </w:r>
            <w:r w:rsidR="007B41E9" w:rsidRPr="00304EDE">
              <w:rPr>
                <w:b w:val="0"/>
                <w:i w:val="0"/>
                <w:color w:val="auto"/>
              </w:rPr>
              <w:t>S successfully</w:t>
            </w:r>
            <w:r>
              <w:rPr>
                <w:b w:val="0"/>
                <w:i w:val="0"/>
                <w:color w:val="auto"/>
              </w:rPr>
              <w:t xml:space="preserve"> and system should navigate Surveyor to the Online Survey Management home</w:t>
            </w:r>
            <w:r w:rsidR="007B41E9" w:rsidRPr="00304EDE">
              <w:rPr>
                <w:b w:val="0"/>
                <w:i w:val="0"/>
                <w:color w:val="auto"/>
              </w:rPr>
              <w:t xml:space="preserve"> 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645DB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Login to the Online Survey Management system</w:t>
            </w:r>
            <w:r w:rsidR="007B41E9" w:rsidRPr="00304EDE">
              <w:rPr>
                <w:rFonts w:ascii="Trebuchet MS" w:hAnsi="Trebuchet MS"/>
                <w:b w:val="0"/>
              </w:rPr>
              <w:t xml:space="preserve"> with reattempt</w:t>
            </w:r>
          </w:p>
        </w:tc>
        <w:tc>
          <w:tcPr>
            <w:tcW w:w="5752" w:type="dxa"/>
            <w:vAlign w:val="center"/>
          </w:tcPr>
          <w:p w:rsidR="007B41E9" w:rsidRPr="00304EDE" w:rsidRDefault="00645DB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Surveyor</w:t>
            </w:r>
            <w:r w:rsidR="00B021D9">
              <w:rPr>
                <w:rFonts w:ascii="Trebuchet MS" w:hAnsi="Trebuchet MS"/>
                <w:b w:val="0"/>
              </w:rPr>
              <w:t xml:space="preserve"> will be logged in to the SM</w:t>
            </w:r>
            <w:r w:rsidR="007B41E9" w:rsidRPr="00304EDE">
              <w:rPr>
                <w:rFonts w:ascii="Trebuchet MS" w:hAnsi="Trebuchet MS"/>
                <w:b w:val="0"/>
              </w:rPr>
              <w:t xml:space="preserve">S successfully and system should navigate </w:t>
            </w:r>
            <w:r w:rsidR="007F4ED1">
              <w:rPr>
                <w:rFonts w:ascii="Trebuchet MS" w:hAnsi="Trebuchet MS"/>
                <w:b w:val="0"/>
              </w:rPr>
              <w:t>Surveyor</w:t>
            </w:r>
            <w:r w:rsidR="00CB4492">
              <w:rPr>
                <w:rFonts w:ascii="Trebuchet MS" w:hAnsi="Trebuchet MS"/>
                <w:b w:val="0"/>
              </w:rPr>
              <w:t xml:space="preserve"> to the Online Survey Management home </w:t>
            </w:r>
            <w:r w:rsidR="007B41E9" w:rsidRPr="00304EDE">
              <w:rPr>
                <w:rFonts w:ascii="Trebuchet MS" w:hAnsi="Trebuchet MS"/>
                <w:b w:val="0"/>
              </w:rPr>
              <w:t>Page</w:t>
            </w:r>
          </w:p>
        </w:tc>
      </w:tr>
      <w:tr w:rsidR="00304EDE" w:rsidRPr="00304EDE" w:rsidTr="00CE34BF">
        <w:trPr>
          <w:trHeight w:val="729"/>
        </w:trPr>
        <w:tc>
          <w:tcPr>
            <w:tcW w:w="3204" w:type="dxa"/>
            <w:vAlign w:val="center"/>
          </w:tcPr>
          <w:p w:rsidR="007B41E9" w:rsidRPr="00304EDE" w:rsidRDefault="00257214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Directly logged into the Online Survey Management System page</w:t>
            </w:r>
          </w:p>
        </w:tc>
        <w:tc>
          <w:tcPr>
            <w:tcW w:w="5752" w:type="dxa"/>
            <w:vAlign w:val="center"/>
          </w:tcPr>
          <w:p w:rsidR="007B41E9" w:rsidRPr="00304EDE" w:rsidRDefault="002A1EF5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Surveyor will be logged in to the SM</w:t>
            </w:r>
            <w:r w:rsidR="007B41E9" w:rsidRPr="00304EDE">
              <w:rPr>
                <w:rFonts w:ascii="Trebuchet MS" w:hAnsi="Trebuchet MS"/>
                <w:b w:val="0"/>
              </w:rPr>
              <w:t>S successfully and system should navigate</w:t>
            </w:r>
            <w:r w:rsidR="007F4ED1">
              <w:rPr>
                <w:rFonts w:ascii="Trebuchet MS" w:hAnsi="Trebuchet MS"/>
                <w:b w:val="0"/>
              </w:rPr>
              <w:t xml:space="preserve"> surveyor to the Online Survey Management home</w:t>
            </w:r>
            <w:r w:rsidR="007B41E9" w:rsidRPr="00304EDE">
              <w:rPr>
                <w:rFonts w:ascii="Trebuchet MS" w:hAnsi="Trebuchet MS"/>
                <w:b w:val="0"/>
              </w:rPr>
              <w:t xml:space="preserve"> Page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Exceeded Login Attempts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</w:t>
            </w:r>
            <w:r w:rsidR="00D23B2F">
              <w:rPr>
                <w:b w:val="0"/>
                <w:i w:val="0"/>
                <w:color w:val="auto"/>
              </w:rPr>
              <w:t>e system should suspend the surveyor</w:t>
            </w:r>
            <w:r w:rsidRPr="00304EDE">
              <w:rPr>
                <w:b w:val="0"/>
                <w:i w:val="0"/>
                <w:color w:val="auto"/>
              </w:rPr>
              <w:t xml:space="preserve"> ac</w:t>
            </w:r>
            <w:r w:rsidR="00E428AB">
              <w:rPr>
                <w:b w:val="0"/>
                <w:i w:val="0"/>
                <w:color w:val="auto"/>
              </w:rPr>
              <w:t>count and should inform the Surveyor</w:t>
            </w:r>
            <w:r w:rsidRPr="00304EDE">
              <w:rPr>
                <w:b w:val="0"/>
                <w:i w:val="0"/>
                <w:color w:val="auto"/>
              </w:rPr>
              <w:t xml:space="preserve"> that his</w:t>
            </w:r>
            <w:r w:rsidR="00304EDE" w:rsidRPr="00304EDE">
              <w:rPr>
                <w:b w:val="0"/>
                <w:i w:val="0"/>
                <w:color w:val="auto"/>
              </w:rPr>
              <w:t>/her account has been suspended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6142E4">
              <w:rPr>
                <w:b w:val="0"/>
                <w:i w:val="0"/>
                <w:color w:val="auto"/>
              </w:rPr>
              <w:t xml:space="preserve">ay an error message to the </w:t>
            </w:r>
            <w:r w:rsidR="0096122E">
              <w:rPr>
                <w:b w:val="0"/>
                <w:i w:val="0"/>
                <w:color w:val="auto"/>
              </w:rPr>
              <w:t xml:space="preserve">Surveyor </w:t>
            </w:r>
            <w:r w:rsidRPr="00304EDE">
              <w:rPr>
                <w:b w:val="0"/>
                <w:i w:val="0"/>
                <w:color w:val="auto"/>
              </w:rPr>
              <w:t>regarding web server unavailability problem</w:t>
            </w:r>
          </w:p>
        </w:tc>
      </w:tr>
      <w:tr w:rsidR="00304EDE" w:rsidRPr="00304EDE" w:rsidTr="00CE34BF">
        <w:trPr>
          <w:trHeight w:val="621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lastRenderedPageBreak/>
              <w:t>Database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 w:rsidR="0096122E">
              <w:rPr>
                <w:b w:val="0"/>
                <w:i w:val="0"/>
                <w:color w:val="auto"/>
              </w:rPr>
              <w:t>lay an error message to the Surveyor</w:t>
            </w:r>
            <w:r w:rsidRPr="00304EDE">
              <w:rPr>
                <w:b w:val="0"/>
                <w:i w:val="0"/>
                <w:color w:val="auto"/>
              </w:rPr>
              <w:t xml:space="preserve"> regarding the database connectivity problem</w:t>
            </w:r>
          </w:p>
        </w:tc>
      </w:tr>
      <w:tr w:rsidR="00304EDE" w:rsidRPr="00304EDE" w:rsidTr="00CE34BF">
        <w:trPr>
          <w:trHeight w:val="640"/>
        </w:trPr>
        <w:tc>
          <w:tcPr>
            <w:tcW w:w="3204" w:type="dxa"/>
            <w:vAlign w:val="center"/>
          </w:tcPr>
          <w:p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Network Connectivity Error</w:t>
            </w:r>
          </w:p>
        </w:tc>
        <w:tc>
          <w:tcPr>
            <w:tcW w:w="5752" w:type="dxa"/>
            <w:vAlign w:val="center"/>
          </w:tcPr>
          <w:p w:rsidR="007B41E9" w:rsidRPr="00304EDE" w:rsidRDefault="007B41E9" w:rsidP="00304EDE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</w:t>
            </w:r>
            <w:r w:rsidR="0096122E">
              <w:rPr>
                <w:b w:val="0"/>
                <w:i w:val="0"/>
                <w:color w:val="auto"/>
              </w:rPr>
              <w:t>lay an error message to the Surv</w:t>
            </w:r>
            <w:r w:rsidR="00671DB7">
              <w:rPr>
                <w:b w:val="0"/>
                <w:i w:val="0"/>
                <w:color w:val="auto"/>
              </w:rPr>
              <w:t>eyor</w:t>
            </w:r>
            <w:r w:rsidRPr="00304EDE">
              <w:rPr>
                <w:b w:val="0"/>
                <w:i w:val="0"/>
                <w:color w:val="auto"/>
              </w:rPr>
              <w:t xml:space="preserve"> regarding the network connectivity problem</w:t>
            </w:r>
          </w:p>
        </w:tc>
      </w:tr>
    </w:tbl>
    <w:p w:rsidR="009F5790" w:rsidRPr="009F5790" w:rsidRDefault="009F5790" w:rsidP="00AB33FB"/>
    <w:p w:rsidR="00BF3438" w:rsidRPr="00BF3438" w:rsidRDefault="009F5790" w:rsidP="00AB33FB">
      <w:pPr>
        <w:pStyle w:val="StyleHeading1H1Mainheading1Heading1Heading10Head1h1Sec"/>
      </w:pPr>
      <w:bookmarkStart w:id="53" w:name="_Toc144299928"/>
      <w:bookmarkStart w:id="54" w:name="_Toc145125014"/>
      <w:bookmarkStart w:id="55" w:name="_Toc165439512"/>
      <w:bookmarkStart w:id="56" w:name="_Toc186019621"/>
      <w:bookmarkStart w:id="57" w:name="_Toc458607235"/>
      <w:r w:rsidRPr="009F5790">
        <w:t>Special Requirement</w:t>
      </w:r>
      <w:bookmarkEnd w:id="53"/>
      <w:bookmarkEnd w:id="54"/>
      <w:bookmarkEnd w:id="55"/>
      <w:bookmarkEnd w:id="56"/>
      <w:r w:rsidR="00755169">
        <w:t>s</w:t>
      </w:r>
      <w:bookmarkEnd w:id="57"/>
    </w:p>
    <w:p w:rsidR="00524418" w:rsidRPr="0004791E" w:rsidRDefault="00524418" w:rsidP="00AB33FB">
      <w:pPr>
        <w:pStyle w:val="StyleHeading2Sub-headingH2ChapterNumberAppendixLetterchnh"/>
      </w:pPr>
      <w:bookmarkStart w:id="58" w:name="_Toc458607236"/>
      <w:r>
        <w:t>Performance</w:t>
      </w:r>
      <w:bookmarkEnd w:id="58"/>
    </w:p>
    <w:p w:rsidR="00CD5B9B" w:rsidRPr="00B10BC4" w:rsidRDefault="005C1505" w:rsidP="00AB33FB">
      <w:pPr>
        <w:pStyle w:val="ListParagraph"/>
        <w:numPr>
          <w:ilvl w:val="0"/>
          <w:numId w:val="18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When </w:t>
      </w:r>
      <w:proofErr w:type="gramStart"/>
      <w:r>
        <w:rPr>
          <w:rFonts w:ascii="Trebuchet MS" w:hAnsi="Trebuchet MS"/>
          <w:b w:val="0"/>
        </w:rPr>
        <w:t xml:space="preserve">we </w:t>
      </w:r>
      <w:r w:rsidR="00D94A32">
        <w:rPr>
          <w:rFonts w:ascii="Trebuchet MS" w:hAnsi="Trebuchet MS"/>
          <w:b w:val="0"/>
        </w:rPr>
        <w:t xml:space="preserve"> click</w:t>
      </w:r>
      <w:proofErr w:type="gramEnd"/>
      <w:r w:rsidR="00D94A32">
        <w:rPr>
          <w:rFonts w:ascii="Trebuchet MS" w:hAnsi="Trebuchet MS"/>
          <w:b w:val="0"/>
        </w:rPr>
        <w:t xml:space="preserve"> on ‘login button</w:t>
      </w:r>
      <w:r w:rsidR="00261AEF" w:rsidRPr="00B10BC4">
        <w:rPr>
          <w:rFonts w:ascii="Trebuchet MS" w:hAnsi="Trebuchet MS"/>
          <w:b w:val="0"/>
        </w:rPr>
        <w:t>’</w:t>
      </w:r>
      <w:r w:rsidR="00D94A32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it </w:t>
      </w:r>
      <w:r w:rsidR="00261AEF" w:rsidRPr="00B10BC4">
        <w:rPr>
          <w:rFonts w:ascii="Trebuchet MS" w:hAnsi="Trebuchet MS"/>
          <w:b w:val="0"/>
        </w:rPr>
        <w:t>shall display th</w:t>
      </w:r>
      <w:r w:rsidR="00271BAC">
        <w:rPr>
          <w:rFonts w:ascii="Trebuchet MS" w:hAnsi="Trebuchet MS"/>
          <w:b w:val="0"/>
        </w:rPr>
        <w:t>e home page  within 0.02</w:t>
      </w:r>
      <w:r>
        <w:rPr>
          <w:rFonts w:ascii="Trebuchet MS" w:hAnsi="Trebuchet MS"/>
          <w:b w:val="0"/>
        </w:rPr>
        <w:t xml:space="preserve"> seconds.</w:t>
      </w:r>
    </w:p>
    <w:p w:rsidR="00261AEF" w:rsidRPr="0004791E" w:rsidRDefault="00261AEF" w:rsidP="00AB33FB">
      <w:pPr>
        <w:pStyle w:val="StyleHeading2Sub-headingH2ChapterNumberAppendixLetterchnh"/>
      </w:pPr>
      <w:bookmarkStart w:id="59" w:name="_Toc458607237"/>
      <w:r>
        <w:t>Availability</w:t>
      </w:r>
      <w:bookmarkEnd w:id="59"/>
    </w:p>
    <w:p w:rsidR="00B10BC4" w:rsidRDefault="00261AEF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864571">
        <w:rPr>
          <w:rFonts w:ascii="Trebuchet MS" w:hAnsi="Trebuchet MS"/>
          <w:b w:val="0"/>
        </w:rPr>
        <w:t>Surveyor can access</w:t>
      </w:r>
      <w:r w:rsidRPr="00B10BC4">
        <w:rPr>
          <w:rFonts w:ascii="Trebuchet MS" w:hAnsi="Trebuchet MS"/>
          <w:b w:val="0"/>
        </w:rPr>
        <w:t xml:space="preserve"> only on working days</w:t>
      </w:r>
      <w:r w:rsidR="00E701E7" w:rsidRPr="00B10BC4">
        <w:rPr>
          <w:rFonts w:ascii="Trebuchet MS" w:hAnsi="Trebuchet MS"/>
          <w:b w:val="0"/>
        </w:rPr>
        <w:t xml:space="preserve"> 24x7 but can</w:t>
      </w:r>
      <w:r w:rsidRPr="00B10BC4">
        <w:rPr>
          <w:rFonts w:ascii="Trebuchet MS" w:hAnsi="Trebuchet MS"/>
          <w:b w:val="0"/>
        </w:rPr>
        <w:t xml:space="preserve">not </w:t>
      </w:r>
      <w:r w:rsidR="00864571">
        <w:rPr>
          <w:rFonts w:ascii="Trebuchet MS" w:hAnsi="Trebuchet MS"/>
          <w:b w:val="0"/>
        </w:rPr>
        <w:t>working</w:t>
      </w:r>
      <w:r w:rsidR="00E701E7" w:rsidRPr="00B10BC4">
        <w:rPr>
          <w:rFonts w:ascii="Trebuchet MS" w:hAnsi="Trebuchet MS"/>
          <w:b w:val="0"/>
        </w:rPr>
        <w:t xml:space="preserve"> </w:t>
      </w:r>
      <w:r w:rsidRPr="00B10BC4">
        <w:rPr>
          <w:rFonts w:ascii="Trebuchet MS" w:hAnsi="Trebuchet MS"/>
          <w:b w:val="0"/>
        </w:rPr>
        <w:t>on national holidays.</w:t>
      </w:r>
    </w:p>
    <w:p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:rsidR="00307C46" w:rsidRPr="0004791E" w:rsidRDefault="00307C46" w:rsidP="00AB33FB">
      <w:pPr>
        <w:pStyle w:val="StyleHeading2Sub-headingH2ChapterNumberAppendixLetterchnh"/>
      </w:pPr>
      <w:bookmarkStart w:id="60" w:name="_Toc458607238"/>
      <w:r>
        <w:t>User Interface</w:t>
      </w:r>
      <w:bookmarkEnd w:id="60"/>
    </w:p>
    <w:p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active links </w:t>
      </w:r>
      <w:proofErr w:type="spellStart"/>
      <w:r w:rsidRPr="00B10BC4">
        <w:rPr>
          <w:rFonts w:ascii="Trebuchet MS" w:hAnsi="Trebuchet MS"/>
          <w:b w:val="0"/>
        </w:rPr>
        <w:t>shoul</w:t>
      </w:r>
      <w:proofErr w:type="spellEnd"/>
      <w:r w:rsidRPr="00B10BC4">
        <w:rPr>
          <w:rFonts w:ascii="Trebuchet MS" w:hAnsi="Trebuchet MS"/>
          <w:b w:val="0"/>
        </w:rPr>
        <w:t xml:space="preserve"> be displayed in red color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proofErr w:type="spellStart"/>
      <w:r w:rsidRPr="00B10BC4">
        <w:rPr>
          <w:rFonts w:ascii="Trebuchet MS" w:hAnsi="Trebuchet MS"/>
          <w:b w:val="0"/>
        </w:rPr>
        <w:t>visisted</w:t>
      </w:r>
      <w:proofErr w:type="spellEnd"/>
      <w:r w:rsidRPr="00B10BC4">
        <w:rPr>
          <w:rFonts w:ascii="Trebuchet MS" w:hAnsi="Trebuchet MS"/>
          <w:b w:val="0"/>
        </w:rPr>
        <w:t xml:space="preserve"> links should be displayed in </w:t>
      </w:r>
      <w:proofErr w:type="spellStart"/>
      <w:r w:rsidRPr="00B10BC4">
        <w:rPr>
          <w:rFonts w:ascii="Trebuchet MS" w:hAnsi="Trebuchet MS"/>
          <w:b w:val="0"/>
        </w:rPr>
        <w:t>purpule</w:t>
      </w:r>
      <w:proofErr w:type="spellEnd"/>
      <w:r w:rsidRPr="00B10BC4">
        <w:rPr>
          <w:rFonts w:ascii="Trebuchet MS" w:hAnsi="Trebuchet MS"/>
          <w:b w:val="0"/>
        </w:rPr>
        <w:t xml:space="preserve"> color</w:t>
      </w:r>
    </w:p>
    <w:p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In case of </w:t>
      </w:r>
      <w:proofErr w:type="gramStart"/>
      <w:r w:rsidRPr="00B10BC4">
        <w:rPr>
          <w:rFonts w:ascii="Trebuchet MS" w:hAnsi="Trebuchet MS"/>
          <w:b w:val="0"/>
        </w:rPr>
        <w:t>Field  level</w:t>
      </w:r>
      <w:proofErr w:type="gramEnd"/>
      <w:r w:rsidRPr="00B10BC4">
        <w:rPr>
          <w:rFonts w:ascii="Trebuchet MS" w:hAnsi="Trebuchet MS"/>
          <w:b w:val="0"/>
        </w:rPr>
        <w:t xml:space="preserve"> validation error messages should be displayed in red color.</w:t>
      </w:r>
    </w:p>
    <w:p w:rsidR="00F8175B" w:rsidRPr="0004791E" w:rsidRDefault="00F8175B" w:rsidP="00AB33FB">
      <w:pPr>
        <w:pStyle w:val="StyleHeading2Sub-headingH2ChapterNumberAppendixLetterchnh"/>
      </w:pPr>
      <w:bookmarkStart w:id="61" w:name="_Toc458607239"/>
      <w:r>
        <w:t>Security</w:t>
      </w:r>
      <w:bookmarkEnd w:id="61"/>
    </w:p>
    <w:p w:rsidR="00F8175B" w:rsidRPr="00834B20" w:rsidRDefault="00F8175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The system </w:t>
      </w:r>
      <w:r w:rsidR="0018684F">
        <w:rPr>
          <w:rFonts w:ascii="Trebuchet MS" w:hAnsi="Trebuchet MS"/>
          <w:b w:val="0"/>
        </w:rPr>
        <w:t>shall display the letters of password</w:t>
      </w:r>
      <w:r w:rsidR="000F0676">
        <w:rPr>
          <w:rFonts w:ascii="Trebuchet MS" w:hAnsi="Trebuchet MS"/>
          <w:b w:val="0"/>
        </w:rPr>
        <w:t>s</w:t>
      </w:r>
      <w:r w:rsidRPr="00834B20">
        <w:rPr>
          <w:rFonts w:ascii="Trebuchet MS" w:hAnsi="Trebuchet MS"/>
          <w:b w:val="0"/>
        </w:rPr>
        <w:t xml:space="preserve"> numbers in a masked format when </w:t>
      </w:r>
      <w:r w:rsidR="0015248D">
        <w:rPr>
          <w:rFonts w:ascii="Trebuchet MS" w:hAnsi="Trebuchet MS"/>
          <w:b w:val="0"/>
        </w:rPr>
        <w:t xml:space="preserve">they are entered by the </w:t>
      </w:r>
      <w:r w:rsidR="006F30C0">
        <w:rPr>
          <w:rFonts w:ascii="Trebuchet MS" w:hAnsi="Trebuchet MS"/>
          <w:b w:val="0"/>
        </w:rPr>
        <w:t>Respondent</w:t>
      </w:r>
      <w:r w:rsidRPr="00834B20">
        <w:rPr>
          <w:rFonts w:ascii="Trebuchet MS" w:hAnsi="Trebuchet MS"/>
          <w:b w:val="0"/>
        </w:rPr>
        <w:t>.</w:t>
      </w:r>
    </w:p>
    <w:p w:rsidR="00F8175B" w:rsidRPr="0015248D" w:rsidRDefault="00CF6206" w:rsidP="0015248D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CD5B9B" w:rsidRPr="00834B20">
        <w:rPr>
          <w:rFonts w:ascii="Trebuchet MS" w:hAnsi="Trebuchet MS"/>
          <w:b w:val="0"/>
        </w:rPr>
        <w:t xml:space="preserve"> login should not have admin rights</w:t>
      </w:r>
      <w:r w:rsidR="0015248D">
        <w:rPr>
          <w:rFonts w:ascii="Trebuchet MS" w:hAnsi="Trebuchet MS"/>
          <w:b w:val="0"/>
        </w:rPr>
        <w:t>.</w:t>
      </w:r>
    </w:p>
    <w:p w:rsidR="00BE488A" w:rsidRPr="00834B20" w:rsidRDefault="00312D26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After click</w:t>
      </w:r>
      <w:r w:rsidR="00BE488A" w:rsidRPr="00834B20">
        <w:rPr>
          <w:rFonts w:ascii="Trebuchet MS" w:hAnsi="Trebuchet MS"/>
          <w:b w:val="0"/>
        </w:rPr>
        <w:t xml:space="preserve">ing on back on browser it should </w:t>
      </w:r>
      <w:r w:rsidR="00BE488A" w:rsidRPr="00834B20">
        <w:rPr>
          <w:rFonts w:ascii="Trebuchet MS" w:hAnsi="Trebuchet MS"/>
          <w:b w:val="0"/>
          <w:shd w:val="clear" w:color="auto" w:fill="FFFFFF"/>
        </w:rPr>
        <w:t>takes you back to the previous page in the list</w:t>
      </w:r>
    </w:p>
    <w:p w:rsidR="00BE488A" w:rsidRPr="00834B20" w:rsidRDefault="00312D26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bookmarkStart w:id="62" w:name="_Toc144299929"/>
      <w:bookmarkStart w:id="63" w:name="_Toc145125015"/>
      <w:bookmarkStart w:id="64" w:name="_Toc165439513"/>
      <w:bookmarkStart w:id="65" w:name="_Toc186019622"/>
      <w:r>
        <w:rPr>
          <w:rFonts w:ascii="Trebuchet MS" w:hAnsi="Trebuchet MS"/>
          <w:b w:val="0"/>
        </w:rPr>
        <w:t>After click</w:t>
      </w:r>
      <w:r w:rsidR="00BE488A" w:rsidRPr="00834B20">
        <w:rPr>
          <w:rFonts w:ascii="Trebuchet MS" w:hAnsi="Trebuchet MS"/>
          <w:b w:val="0"/>
        </w:rPr>
        <w:t xml:space="preserve">ing </w:t>
      </w:r>
      <w:r w:rsidR="0079693D" w:rsidRPr="00834B20">
        <w:rPr>
          <w:rFonts w:ascii="Trebuchet MS" w:hAnsi="Trebuchet MS"/>
          <w:b w:val="0"/>
        </w:rPr>
        <w:t xml:space="preserve">on </w:t>
      </w:r>
      <w:proofErr w:type="spellStart"/>
      <w:r w:rsidR="0079693D" w:rsidRPr="00834B20">
        <w:rPr>
          <w:rFonts w:ascii="Trebuchet MS" w:hAnsi="Trebuchet MS"/>
          <w:b w:val="0"/>
        </w:rPr>
        <w:t>Forword</w:t>
      </w:r>
      <w:proofErr w:type="spellEnd"/>
      <w:r w:rsidR="00BE488A" w:rsidRPr="00834B20">
        <w:rPr>
          <w:rFonts w:ascii="Trebuchet MS" w:hAnsi="Trebuchet MS"/>
          <w:b w:val="0"/>
        </w:rPr>
        <w:t xml:space="preserve"> on browser it should 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takes you </w:t>
      </w:r>
      <w:proofErr w:type="spellStart"/>
      <w:proofErr w:type="gramStart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forword</w:t>
      </w:r>
      <w:proofErr w:type="spellEnd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  to</w:t>
      </w:r>
      <w:proofErr w:type="gramEnd"/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 xml:space="preserve"> the next </w:t>
      </w:r>
      <w:r w:rsidR="00BE488A" w:rsidRPr="00834B20">
        <w:rPr>
          <w:rFonts w:ascii="Trebuchet MS" w:hAnsi="Trebuchet MS"/>
          <w:b w:val="0"/>
          <w:color w:val="242729"/>
          <w:shd w:val="clear" w:color="auto" w:fill="FFFFFF"/>
        </w:rPr>
        <w:t>page in the list</w:t>
      </w:r>
      <w:r w:rsidR="0079693D" w:rsidRPr="00834B20">
        <w:rPr>
          <w:rFonts w:ascii="Trebuchet MS" w:hAnsi="Trebuchet MS"/>
          <w:b w:val="0"/>
          <w:color w:val="242729"/>
          <w:shd w:val="clear" w:color="auto" w:fill="FFFFFF"/>
        </w:rPr>
        <w:t>.</w:t>
      </w:r>
    </w:p>
    <w:p w:rsidR="0079693D" w:rsidRPr="00834B20" w:rsidRDefault="004F046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  <w:shd w:val="clear" w:color="auto" w:fill="FFFFFF"/>
        </w:rPr>
        <w:t>Surveyor</w:t>
      </w:r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Session should get </w:t>
      </w:r>
      <w:proofErr w:type="gramStart"/>
      <w:r w:rsidR="0079693D" w:rsidRPr="00834B20">
        <w:rPr>
          <w:rFonts w:ascii="Trebuchet MS" w:hAnsi="Trebuchet MS"/>
          <w:b w:val="0"/>
          <w:shd w:val="clear" w:color="auto" w:fill="FFFFFF"/>
        </w:rPr>
        <w:t>expire</w:t>
      </w:r>
      <w:proofErr w:type="gramEnd"/>
      <w:r w:rsidR="0079693D" w:rsidRPr="00834B20">
        <w:rPr>
          <w:rFonts w:ascii="Trebuchet MS" w:hAnsi="Trebuchet MS"/>
          <w:b w:val="0"/>
          <w:shd w:val="clear" w:color="auto" w:fill="FFFFFF"/>
        </w:rPr>
        <w:t xml:space="preserve"> if user is inactive for 10 mins.</w:t>
      </w:r>
    </w:p>
    <w:p w:rsidR="0079693D" w:rsidRPr="00BE488A" w:rsidRDefault="0079693D" w:rsidP="00AB33FB">
      <w:pPr>
        <w:pStyle w:val="ListParagraph"/>
      </w:pPr>
    </w:p>
    <w:p w:rsidR="009F5790" w:rsidRDefault="009F5790" w:rsidP="00AB33FB">
      <w:pPr>
        <w:pStyle w:val="StyleHeading1H1Mainheading1Heading1Heading10Head1h1Sec"/>
      </w:pPr>
      <w:bookmarkStart w:id="66" w:name="_Toc458607240"/>
      <w:r w:rsidRPr="009F5790">
        <w:lastRenderedPageBreak/>
        <w:t>Extension Points</w:t>
      </w:r>
      <w:bookmarkEnd w:id="62"/>
      <w:bookmarkEnd w:id="63"/>
      <w:bookmarkEnd w:id="64"/>
      <w:bookmarkEnd w:id="65"/>
      <w:bookmarkEnd w:id="66"/>
    </w:p>
    <w:p w:rsidR="00DE247D" w:rsidRPr="0004791E" w:rsidRDefault="00DE247D" w:rsidP="00AB33FB">
      <w:pPr>
        <w:pStyle w:val="StyleHeading2Sub-headingH2ChapterNumberAppendixLetterchnh"/>
      </w:pPr>
      <w:bookmarkStart w:id="67" w:name="_Toc458607241"/>
      <w:bookmarkStart w:id="68" w:name="_Toc122945797"/>
      <w:bookmarkStart w:id="69" w:name="_Toc123634717"/>
      <w:bookmarkStart w:id="70" w:name="_Toc165439514"/>
      <w:bookmarkStart w:id="71" w:name="_Toc186019623"/>
      <w:r w:rsidRPr="0004791E">
        <w:t xml:space="preserve">Extension in </w:t>
      </w:r>
      <w:r>
        <w:t>Alternate Flow 1</w:t>
      </w:r>
      <w:r w:rsidRPr="0004791E">
        <w:t>:</w:t>
      </w:r>
      <w:bookmarkEnd w:id="67"/>
    </w:p>
    <w:p w:rsidR="00DE247D" w:rsidRPr="00834B20" w:rsidRDefault="00985086" w:rsidP="00834B20">
      <w:pPr>
        <w:ind w:left="708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In step 6</w:t>
      </w:r>
      <w:r w:rsidR="00536B14">
        <w:rPr>
          <w:rFonts w:ascii="Trebuchet MS" w:hAnsi="Trebuchet MS"/>
          <w:b w:val="0"/>
        </w:rPr>
        <w:t>, if the respondent</w:t>
      </w:r>
      <w:r w:rsidR="00DE247D" w:rsidRPr="00834B20">
        <w:rPr>
          <w:rFonts w:ascii="Trebuchet MS" w:hAnsi="Trebuchet MS"/>
          <w:b w:val="0"/>
        </w:rPr>
        <w:t xml:space="preserve"> has enter</w:t>
      </w:r>
      <w:r w:rsidR="007426B6">
        <w:rPr>
          <w:rFonts w:ascii="Trebuchet MS" w:hAnsi="Trebuchet MS"/>
          <w:b w:val="0"/>
        </w:rPr>
        <w:t>ed wrong Surveyor</w:t>
      </w:r>
      <w:r w:rsidR="00DE247D" w:rsidRPr="00834B20">
        <w:rPr>
          <w:rFonts w:ascii="Trebuchet MS" w:hAnsi="Trebuchet MS"/>
          <w:b w:val="0"/>
        </w:rPr>
        <w:t xml:space="preserve"> </w:t>
      </w:r>
      <w:proofErr w:type="gramStart"/>
      <w:r w:rsidR="00DE247D" w:rsidRPr="00834B20">
        <w:rPr>
          <w:rFonts w:ascii="Trebuchet MS" w:hAnsi="Trebuchet MS"/>
          <w:b w:val="0"/>
        </w:rPr>
        <w:t>credentials :</w:t>
      </w:r>
      <w:proofErr w:type="gramEnd"/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AF3FB2">
        <w:rPr>
          <w:rFonts w:ascii="Trebuchet MS" w:hAnsi="Trebuchet MS"/>
          <w:b w:val="0"/>
        </w:rPr>
        <w:t>The system prompts the Surveyor</w:t>
      </w:r>
      <w:r w:rsidR="00DE247D" w:rsidRPr="00834B20">
        <w:rPr>
          <w:rFonts w:ascii="Trebuchet MS" w:hAnsi="Trebuchet MS"/>
          <w:b w:val="0"/>
        </w:rPr>
        <w:t xml:space="preserve"> to re-enter the credentials</w:t>
      </w:r>
    </w:p>
    <w:p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AF3FB2">
        <w:rPr>
          <w:rFonts w:ascii="Trebuchet MS" w:hAnsi="Trebuchet MS"/>
          <w:b w:val="0"/>
        </w:rPr>
        <w:t>Surveyor</w:t>
      </w:r>
      <w:r w:rsidR="00DE247D" w:rsidRPr="00834B20">
        <w:rPr>
          <w:rFonts w:ascii="Trebuchet MS" w:hAnsi="Trebuchet MS"/>
          <w:b w:val="0"/>
        </w:rPr>
        <w:t xml:space="preserve"> e</w:t>
      </w:r>
      <w:r w:rsidRPr="00834B20">
        <w:rPr>
          <w:rFonts w:ascii="Trebuchet MS" w:hAnsi="Trebuchet MS"/>
          <w:b w:val="0"/>
        </w:rPr>
        <w:t>nters the username and password</w:t>
      </w:r>
    </w:p>
    <w:p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>The system takes user to the Step 3 of Basic Flow</w:t>
      </w:r>
    </w:p>
    <w:p w:rsidR="00EA7593" w:rsidRPr="0004791E" w:rsidRDefault="00EA7593" w:rsidP="00AB33FB">
      <w:pPr>
        <w:pStyle w:val="StyleHeading2Sub-headingH2ChapterNumberAppendixLetterchnh"/>
      </w:pPr>
      <w:bookmarkStart w:id="72" w:name="_Toc458607242"/>
      <w:r w:rsidRPr="0004791E">
        <w:t xml:space="preserve">Extension in </w:t>
      </w:r>
      <w:r>
        <w:t xml:space="preserve">Alternate </w:t>
      </w:r>
      <w:proofErr w:type="gramStart"/>
      <w:r>
        <w:t>Flow  x</w:t>
      </w:r>
      <w:proofErr w:type="gramEnd"/>
      <w:r w:rsidRPr="0004791E">
        <w:t>:</w:t>
      </w:r>
      <w:bookmarkEnd w:id="72"/>
    </w:p>
    <w:p w:rsidR="00EA7593" w:rsidRPr="00FD6564" w:rsidRDefault="00043009" w:rsidP="00FD6564">
      <w:pPr>
        <w:ind w:left="63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In step y, if the respondent</w:t>
      </w:r>
      <w:r w:rsidR="00EA7593" w:rsidRPr="00FD6564">
        <w:rPr>
          <w:rFonts w:ascii="Trebuchet MS" w:hAnsi="Trebuchet MS"/>
          <w:b w:val="0"/>
        </w:rPr>
        <w:t xml:space="preserve"> has entered wron</w:t>
      </w:r>
      <w:r>
        <w:rPr>
          <w:rFonts w:ascii="Trebuchet MS" w:hAnsi="Trebuchet MS"/>
          <w:b w:val="0"/>
        </w:rPr>
        <w:t>g survey title in the box</w:t>
      </w:r>
      <w:r w:rsidR="00EA7593" w:rsidRPr="00FD6564">
        <w:rPr>
          <w:rFonts w:ascii="Trebuchet MS" w:hAnsi="Trebuchet MS"/>
          <w:b w:val="0"/>
        </w:rPr>
        <w:t>:</w:t>
      </w:r>
    </w:p>
    <w:p w:rsidR="00FD6564" w:rsidRDefault="00EA7593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 w:rsidRPr="00FD6564">
        <w:rPr>
          <w:rFonts w:ascii="Trebuchet MS" w:hAnsi="Trebuchet MS"/>
          <w:b w:val="0"/>
        </w:rPr>
        <w:t xml:space="preserve">The system displays error message </w:t>
      </w:r>
      <w:r w:rsidR="009458B5">
        <w:rPr>
          <w:rFonts w:ascii="Trebuchet MS" w:hAnsi="Trebuchet MS"/>
          <w:b w:val="0"/>
        </w:rPr>
        <w:t>saying survey title is wrong</w:t>
      </w:r>
      <w:r w:rsidR="006B704F">
        <w:rPr>
          <w:rFonts w:ascii="Trebuchet MS" w:hAnsi="Trebuchet MS"/>
          <w:b w:val="0"/>
        </w:rPr>
        <w:t>.</w:t>
      </w:r>
    </w:p>
    <w:p w:rsidR="00EA7593" w:rsidRPr="00FD6564" w:rsidRDefault="00FA566C" w:rsidP="00FD6564">
      <w:pPr>
        <w:pStyle w:val="ListParagraph"/>
        <w:numPr>
          <w:ilvl w:val="0"/>
          <w:numId w:val="23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It </w:t>
      </w:r>
      <w:proofErr w:type="gramStart"/>
      <w:r>
        <w:rPr>
          <w:rFonts w:ascii="Trebuchet MS" w:hAnsi="Trebuchet MS"/>
          <w:b w:val="0"/>
        </w:rPr>
        <w:t>can</w:t>
      </w:r>
      <w:proofErr w:type="gramEnd"/>
      <w:r>
        <w:rPr>
          <w:rFonts w:ascii="Trebuchet MS" w:hAnsi="Trebuchet MS"/>
          <w:b w:val="0"/>
        </w:rPr>
        <w:t xml:space="preserve"> </w:t>
      </w:r>
      <w:r w:rsidR="006C53AA" w:rsidRPr="00FD6564">
        <w:rPr>
          <w:rFonts w:ascii="Trebuchet MS" w:hAnsi="Trebuchet MS"/>
          <w:b w:val="0"/>
        </w:rPr>
        <w:t>either backs</w:t>
      </w:r>
      <w:r w:rsidR="00CD5B9B" w:rsidRPr="00FD6564">
        <w:rPr>
          <w:rFonts w:ascii="Trebuchet MS" w:hAnsi="Trebuchet MS"/>
          <w:b w:val="0"/>
        </w:rPr>
        <w:t xml:space="preserve"> out of this use case, or ret</w:t>
      </w:r>
      <w:r w:rsidR="009458B5">
        <w:rPr>
          <w:rFonts w:ascii="Trebuchet MS" w:hAnsi="Trebuchet MS"/>
          <w:b w:val="0"/>
        </w:rPr>
        <w:t>ries after entering correct title</w:t>
      </w:r>
      <w:r w:rsidR="006C53AA" w:rsidRPr="00FD6564">
        <w:rPr>
          <w:rFonts w:ascii="Trebuchet MS" w:hAnsi="Trebuchet MS"/>
          <w:b w:val="0"/>
        </w:rPr>
        <w:t>.</w:t>
      </w:r>
    </w:p>
    <w:p w:rsidR="000A2360" w:rsidRDefault="000A2360" w:rsidP="00AB33FB">
      <w:pPr>
        <w:pStyle w:val="ListParagraph"/>
      </w:pPr>
    </w:p>
    <w:p w:rsidR="0079693D" w:rsidRDefault="009F5790" w:rsidP="00AB33FB">
      <w:pPr>
        <w:pStyle w:val="StyleHeading1H1Mainheading1Heading1Heading10Head1h1Sec"/>
      </w:pPr>
      <w:bookmarkStart w:id="73" w:name="_Toc144299930"/>
      <w:bookmarkStart w:id="74" w:name="_Toc145125016"/>
      <w:bookmarkStart w:id="75" w:name="_Toc165439515"/>
      <w:bookmarkStart w:id="76" w:name="_Toc186019624"/>
      <w:bookmarkStart w:id="77" w:name="_Toc458607243"/>
      <w:bookmarkEnd w:id="68"/>
      <w:bookmarkEnd w:id="69"/>
      <w:bookmarkEnd w:id="70"/>
      <w:bookmarkEnd w:id="71"/>
      <w:r w:rsidRPr="009F5790">
        <w:t>Business Rules</w:t>
      </w:r>
      <w:bookmarkEnd w:id="73"/>
      <w:bookmarkEnd w:id="74"/>
      <w:bookmarkEnd w:id="75"/>
      <w:bookmarkEnd w:id="76"/>
      <w:bookmarkEnd w:id="77"/>
    </w:p>
    <w:p w:rsidR="00CE34BF" w:rsidRPr="009F5790" w:rsidRDefault="00CE34BF" w:rsidP="00CE34BF">
      <w:pPr>
        <w:pStyle w:val="infoblue"/>
        <w:ind w:left="708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:rsidR="009F5790" w:rsidRPr="00BF42A5" w:rsidRDefault="003B77FD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Surveyor </w:t>
            </w:r>
            <w:r w:rsidR="000A2360" w:rsidRPr="00BF42A5">
              <w:rPr>
                <w:b w:val="0"/>
                <w:i w:val="0"/>
                <w:color w:val="auto"/>
              </w:rPr>
              <w:t>must be valid</w:t>
            </w:r>
          </w:p>
        </w:tc>
        <w:tc>
          <w:tcPr>
            <w:tcW w:w="2969" w:type="dxa"/>
            <w:vAlign w:val="center"/>
          </w:tcPr>
          <w:p w:rsidR="009F5790" w:rsidRPr="00BF42A5" w:rsidRDefault="003B77FD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Surveyor</w:t>
            </w:r>
            <w:r w:rsidR="00893E99" w:rsidRPr="00BF42A5">
              <w:rPr>
                <w:b w:val="0"/>
                <w:i w:val="0"/>
                <w:color w:val="auto"/>
              </w:rPr>
              <w:t xml:space="preserve"> is prompted to re-</w:t>
            </w:r>
            <w:proofErr w:type="spellStart"/>
            <w:r w:rsidR="00893E99" w:rsidRPr="00BF42A5">
              <w:rPr>
                <w:b w:val="0"/>
                <w:i w:val="0"/>
                <w:color w:val="auto"/>
              </w:rPr>
              <w:t>enterr</w:t>
            </w:r>
            <w:proofErr w:type="spellEnd"/>
            <w:r w:rsidR="00893E99" w:rsidRPr="00BF42A5">
              <w:rPr>
                <w:b w:val="0"/>
                <w:i w:val="0"/>
                <w:color w:val="auto"/>
              </w:rPr>
              <w:t xml:space="preserve"> the login credentials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:rsidR="000A2360" w:rsidRPr="00BF42A5" w:rsidRDefault="003C7C40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Same Surveyor</w:t>
            </w:r>
            <w:r w:rsidR="000A2360" w:rsidRPr="00BF42A5">
              <w:rPr>
                <w:b w:val="0"/>
                <w:i w:val="0"/>
                <w:color w:val="auto"/>
              </w:rPr>
              <w:t xml:space="preserve"> cannot register</w:t>
            </w:r>
            <w:r>
              <w:rPr>
                <w:b w:val="0"/>
                <w:i w:val="0"/>
                <w:color w:val="auto"/>
              </w:rPr>
              <w:t xml:space="preserve"> again</w:t>
            </w:r>
          </w:p>
        </w:tc>
        <w:tc>
          <w:tcPr>
            <w:tcW w:w="2969" w:type="dxa"/>
            <w:vAlign w:val="center"/>
          </w:tcPr>
          <w:p w:rsidR="000A2360" w:rsidRPr="00BF42A5" w:rsidRDefault="00893E99" w:rsidP="00BF42A5">
            <w:pPr>
              <w:pStyle w:val="infoblue"/>
              <w:rPr>
                <w:b w:val="0"/>
                <w:i w:val="0"/>
                <w:color w:val="auto"/>
              </w:rPr>
            </w:pPr>
            <w:proofErr w:type="spellStart"/>
            <w:r w:rsidRPr="00BF42A5">
              <w:rPr>
                <w:b w:val="0"/>
                <w:i w:val="0"/>
                <w:color w:val="auto"/>
              </w:rPr>
              <w:t>Displayes</w:t>
            </w:r>
            <w:proofErr w:type="spellEnd"/>
            <w:r w:rsidRPr="00BF42A5">
              <w:rPr>
                <w:b w:val="0"/>
                <w:i w:val="0"/>
                <w:color w:val="auto"/>
              </w:rPr>
              <w:t xml:space="preserve"> error message “</w:t>
            </w:r>
            <w:r w:rsidR="00026079" w:rsidRPr="00BF42A5">
              <w:rPr>
                <w:b w:val="0"/>
                <w:i w:val="0"/>
                <w:color w:val="auto"/>
              </w:rPr>
              <w:t>You have</w:t>
            </w:r>
            <w:r w:rsidR="007237F2">
              <w:rPr>
                <w:b w:val="0"/>
                <w:i w:val="0"/>
                <w:color w:val="auto"/>
              </w:rPr>
              <w:t xml:space="preserve"> already registered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  <w:tr w:rsidR="00BF42A5" w:rsidRPr="00BF42A5" w:rsidTr="00CE34BF">
        <w:trPr>
          <w:trHeight w:val="841"/>
        </w:trPr>
        <w:tc>
          <w:tcPr>
            <w:tcW w:w="2280" w:type="dxa"/>
            <w:vAlign w:val="center"/>
          </w:tcPr>
          <w:p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BR03</w:t>
            </w:r>
          </w:p>
        </w:tc>
        <w:tc>
          <w:tcPr>
            <w:tcW w:w="3657" w:type="dxa"/>
            <w:vAlign w:val="center"/>
          </w:tcPr>
          <w:p w:rsidR="000A2360" w:rsidRPr="00BF42A5" w:rsidRDefault="00C40295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Surveyor</w:t>
            </w:r>
            <w:r w:rsidR="000A2360" w:rsidRPr="00BF42A5">
              <w:rPr>
                <w:b w:val="0"/>
                <w:i w:val="0"/>
                <w:color w:val="auto"/>
              </w:rPr>
              <w:t xml:space="preserve"> can view his application status only by entering </w:t>
            </w:r>
            <w:r w:rsidR="00026079" w:rsidRPr="00BF42A5">
              <w:rPr>
                <w:b w:val="0"/>
                <w:i w:val="0"/>
                <w:color w:val="auto"/>
              </w:rPr>
              <w:t xml:space="preserve">valid </w:t>
            </w:r>
            <w:r w:rsidR="00423218">
              <w:rPr>
                <w:b w:val="0"/>
                <w:i w:val="0"/>
                <w:color w:val="auto"/>
              </w:rPr>
              <w:t>URL</w:t>
            </w:r>
            <w:r>
              <w:rPr>
                <w:b w:val="0"/>
                <w:i w:val="0"/>
                <w:color w:val="auto"/>
              </w:rPr>
              <w:t xml:space="preserve"> Link</w:t>
            </w:r>
          </w:p>
        </w:tc>
        <w:tc>
          <w:tcPr>
            <w:tcW w:w="2969" w:type="dxa"/>
            <w:vAlign w:val="center"/>
          </w:tcPr>
          <w:p w:rsidR="000A2360" w:rsidRPr="00BF42A5" w:rsidRDefault="00026079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 xml:space="preserve">Displays error message “Invalid </w:t>
            </w:r>
            <w:r w:rsidR="00423218">
              <w:rPr>
                <w:b w:val="0"/>
                <w:i w:val="0"/>
                <w:color w:val="auto"/>
              </w:rPr>
              <w:t>URL Link”</w:t>
            </w:r>
          </w:p>
        </w:tc>
      </w:tr>
    </w:tbl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CommentText"/>
      </w:pPr>
    </w:p>
    <w:p w:rsidR="009F5790" w:rsidRPr="009F5790" w:rsidRDefault="009F5790" w:rsidP="00AB33FB">
      <w:pPr>
        <w:pStyle w:val="StyleHeading1H1Mainheading1Heading1Heading10Head1h1Sec"/>
      </w:pPr>
      <w:bookmarkStart w:id="78" w:name="_Toc144299931"/>
      <w:bookmarkStart w:id="79" w:name="_Toc145125017"/>
      <w:bookmarkStart w:id="80" w:name="_Toc165439516"/>
      <w:bookmarkStart w:id="81" w:name="_Toc186019625"/>
      <w:bookmarkStart w:id="82" w:name="_Toc458607244"/>
      <w:r w:rsidRPr="009F5790">
        <w:lastRenderedPageBreak/>
        <w:t>Diagrams</w:t>
      </w:r>
      <w:bookmarkEnd w:id="78"/>
      <w:bookmarkEnd w:id="79"/>
      <w:bookmarkEnd w:id="80"/>
      <w:bookmarkEnd w:id="81"/>
      <w:bookmarkEnd w:id="82"/>
    </w:p>
    <w:p w:rsidR="009F5790" w:rsidRDefault="009F5790" w:rsidP="00BF42A5">
      <w:pPr>
        <w:pStyle w:val="StyleHeading2Sub-headingH2ChapterNumberAppendixLetterchnh"/>
        <w:ind w:firstLine="90"/>
      </w:pPr>
      <w:bookmarkStart w:id="83" w:name="_Toc144299932"/>
      <w:bookmarkStart w:id="84" w:name="_Toc145125018"/>
      <w:bookmarkStart w:id="85" w:name="_Toc165439517"/>
      <w:bookmarkStart w:id="86" w:name="_Toc186019626"/>
      <w:bookmarkStart w:id="87" w:name="_Toc458607245"/>
      <w:r w:rsidRPr="009F5790">
        <w:t>Use Case Diagram</w:t>
      </w:r>
      <w:bookmarkEnd w:id="83"/>
      <w:bookmarkEnd w:id="84"/>
      <w:bookmarkEnd w:id="85"/>
      <w:bookmarkEnd w:id="86"/>
      <w:r w:rsidR="00794598">
        <w:t xml:space="preserve"> for </w:t>
      </w:r>
      <w:r w:rsidR="0079693D">
        <w:t>User</w:t>
      </w:r>
      <w:bookmarkEnd w:id="87"/>
    </w:p>
    <w:p w:rsidR="009F5790" w:rsidRPr="009F5790" w:rsidRDefault="00586309" w:rsidP="00AB33FB">
      <w:pPr>
        <w:pStyle w:val="infoblue"/>
      </w:pPr>
      <w:r>
        <w:rPr>
          <w:noProof/>
          <w:lang w:val="en-US"/>
        </w:rPr>
        <w:drawing>
          <wp:inline distT="0" distB="0" distL="0" distR="0" wp14:anchorId="2285724F" wp14:editId="159FCE91">
            <wp:extent cx="6479540" cy="489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90" w:rsidRPr="009F5790" w:rsidRDefault="009F5790" w:rsidP="00AB33FB"/>
    <w:p w:rsidR="009F5790" w:rsidRDefault="009F5790" w:rsidP="00AB33FB">
      <w:pPr>
        <w:pStyle w:val="StyleHeading2Sub-headingH2ChapterNumberAppendixLetterchnh"/>
      </w:pPr>
      <w:bookmarkStart w:id="88" w:name="_Toc144299933"/>
      <w:bookmarkStart w:id="89" w:name="_Toc145125019"/>
      <w:bookmarkStart w:id="90" w:name="_Toc165439518"/>
      <w:bookmarkStart w:id="91" w:name="_Toc186019627"/>
      <w:bookmarkStart w:id="92" w:name="_Toc458607246"/>
      <w:r w:rsidRPr="009F5790">
        <w:t>Activity Diagram</w:t>
      </w:r>
      <w:bookmarkEnd w:id="88"/>
      <w:bookmarkEnd w:id="89"/>
      <w:bookmarkEnd w:id="90"/>
      <w:bookmarkEnd w:id="91"/>
      <w:bookmarkEnd w:id="92"/>
      <w:r w:rsidR="006B704F">
        <w:t>&lt;&lt;Not Applicable&gt;&gt;</w:t>
      </w:r>
    </w:p>
    <w:p w:rsidR="009F5790" w:rsidRDefault="009F5790" w:rsidP="00AB33FB">
      <w:pPr>
        <w:pStyle w:val="StyleHeading1H1Mainheading1Heading1Heading10Head1h1Sec"/>
      </w:pPr>
      <w:bookmarkStart w:id="93" w:name="_Toc144299934"/>
      <w:bookmarkStart w:id="94" w:name="_Toc145125020"/>
      <w:bookmarkStart w:id="95" w:name="_Toc165439519"/>
      <w:bookmarkStart w:id="96" w:name="_Toc186019628"/>
      <w:bookmarkStart w:id="97" w:name="_Toc458607247"/>
      <w:r w:rsidRPr="009F5790">
        <w:t>Scenarios</w:t>
      </w:r>
      <w:bookmarkEnd w:id="93"/>
      <w:bookmarkEnd w:id="94"/>
      <w:bookmarkEnd w:id="95"/>
      <w:bookmarkEnd w:id="96"/>
      <w:bookmarkEnd w:id="97"/>
    </w:p>
    <w:p w:rsidR="009F5790" w:rsidRPr="009F5790" w:rsidRDefault="009F5790" w:rsidP="00AB33FB">
      <w:pPr>
        <w:pStyle w:val="StyleHeading2Sub-headingH2ChapterNumberAppendixLetterchnh"/>
      </w:pPr>
      <w:bookmarkStart w:id="98" w:name="_Toc144299935"/>
      <w:bookmarkStart w:id="99" w:name="_Toc145125021"/>
      <w:bookmarkStart w:id="100" w:name="_Toc165439520"/>
      <w:bookmarkStart w:id="101" w:name="_Toc186019629"/>
      <w:bookmarkStart w:id="102" w:name="_Toc458607248"/>
      <w:r w:rsidRPr="009F5790">
        <w:t>Success Scenarios</w:t>
      </w:r>
      <w:bookmarkEnd w:id="98"/>
      <w:bookmarkEnd w:id="99"/>
      <w:bookmarkEnd w:id="100"/>
      <w:bookmarkEnd w:id="101"/>
      <w:bookmarkEnd w:id="102"/>
    </w:p>
    <w:p w:rsidR="00982C75" w:rsidRPr="00473C5E" w:rsidRDefault="008433A1" w:rsidP="00AB33FB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Successful Surveyor</w:t>
      </w:r>
      <w:r w:rsidR="00982C75" w:rsidRPr="00473C5E">
        <w:rPr>
          <w:b w:val="0"/>
        </w:rPr>
        <w:t xml:space="preserve"> l</w:t>
      </w:r>
      <w:r>
        <w:rPr>
          <w:b w:val="0"/>
        </w:rPr>
        <w:t>ogin to the Online Survey Management</w:t>
      </w:r>
      <w:r w:rsidR="00982C75" w:rsidRPr="00473C5E">
        <w:rPr>
          <w:b w:val="0"/>
        </w:rPr>
        <w:t xml:space="preserve"> System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</w:t>
      </w:r>
      <w:r w:rsidR="00DF266B">
        <w:rPr>
          <w:b w:val="0"/>
        </w:rPr>
        <w:t>ogin to the Online Survey Management</w:t>
      </w:r>
      <w:r w:rsidRPr="00473C5E">
        <w:rPr>
          <w:b w:val="0"/>
        </w:rPr>
        <w:t xml:space="preserve"> System with reattempt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Login t</w:t>
      </w:r>
      <w:r w:rsidR="00416A2A">
        <w:rPr>
          <w:b w:val="0"/>
        </w:rPr>
        <w:t>o the Online Survey Management System direct</w:t>
      </w:r>
      <w:r w:rsidR="003B385F">
        <w:rPr>
          <w:b w:val="0"/>
        </w:rPr>
        <w:t>ly</w:t>
      </w:r>
    </w:p>
    <w:p w:rsidR="009F5790" w:rsidRDefault="009F5790" w:rsidP="00AB33FB">
      <w:pPr>
        <w:pStyle w:val="StyleHeading2Sub-headingH2ChapterNumberAppendixLetterchnh"/>
      </w:pPr>
      <w:bookmarkStart w:id="103" w:name="_Toc144299936"/>
      <w:bookmarkStart w:id="104" w:name="_Toc145125022"/>
      <w:bookmarkStart w:id="105" w:name="_Toc165439521"/>
      <w:bookmarkStart w:id="106" w:name="_Toc186019630"/>
      <w:bookmarkStart w:id="107" w:name="_Toc458607249"/>
      <w:r w:rsidRPr="009F5790">
        <w:t>Failure Scenarios</w:t>
      </w:r>
      <w:bookmarkEnd w:id="103"/>
      <w:bookmarkEnd w:id="104"/>
      <w:bookmarkEnd w:id="105"/>
      <w:bookmarkEnd w:id="106"/>
      <w:bookmarkEnd w:id="107"/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Exceeded Login Attempts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Web Server Down</w:t>
      </w:r>
    </w:p>
    <w:p w:rsidR="00982C75" w:rsidRPr="00473C5E" w:rsidRDefault="00982C75" w:rsidP="00AB33FB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:rsidR="00982C75" w:rsidRPr="00F258A6" w:rsidRDefault="00982C75" w:rsidP="00AB33FB">
      <w:pPr>
        <w:pStyle w:val="NormalNotesBulleted"/>
        <w:numPr>
          <w:ilvl w:val="0"/>
          <w:numId w:val="7"/>
        </w:numPr>
      </w:pPr>
      <w:r w:rsidRPr="00473C5E">
        <w:rPr>
          <w:b w:val="0"/>
        </w:rPr>
        <w:t>Network Connectivity Error</w:t>
      </w:r>
    </w:p>
    <w:p w:rsidR="009F5790" w:rsidRPr="009F5790" w:rsidRDefault="00982C75" w:rsidP="00AB33FB">
      <w:r>
        <w:tab/>
      </w:r>
    </w:p>
    <w:p w:rsidR="009F5790" w:rsidRPr="009F5790" w:rsidRDefault="009F5790" w:rsidP="00AB33FB"/>
    <w:p w:rsidR="00B50092" w:rsidRDefault="009F5790" w:rsidP="00AB33FB">
      <w:pPr>
        <w:pStyle w:val="StyleHeading1H1Mainheading1Heading1Heading10Head1h1Sec"/>
      </w:pPr>
      <w:bookmarkStart w:id="108" w:name="_Toc144299937"/>
      <w:bookmarkStart w:id="109" w:name="_Toc145125023"/>
      <w:bookmarkStart w:id="110" w:name="_Toc165439522"/>
      <w:bookmarkStart w:id="111" w:name="_Toc186019631"/>
      <w:bookmarkStart w:id="112" w:name="_Toc458607250"/>
      <w:r w:rsidRPr="009F5790">
        <w:t>Issues</w:t>
      </w:r>
      <w:bookmarkEnd w:id="108"/>
      <w:bookmarkEnd w:id="109"/>
      <w:bookmarkEnd w:id="110"/>
      <w:bookmarkEnd w:id="111"/>
      <w:bookmarkEnd w:id="112"/>
    </w:p>
    <w:p w:rsidR="009F5790" w:rsidRPr="00473C5E" w:rsidRDefault="00B95EBB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 w:rsidRPr="00473C5E">
        <w:rPr>
          <w:b w:val="0"/>
          <w:i w:val="0"/>
          <w:color w:val="auto"/>
        </w:rPr>
        <w:t>What is the maximum size of u</w:t>
      </w:r>
      <w:r w:rsidR="00085F98">
        <w:rPr>
          <w:b w:val="0"/>
          <w:i w:val="0"/>
          <w:color w:val="auto"/>
        </w:rPr>
        <w:t>sername and password that a Surveyor</w:t>
      </w:r>
      <w:r w:rsidRPr="00473C5E">
        <w:rPr>
          <w:b w:val="0"/>
          <w:i w:val="0"/>
          <w:color w:val="auto"/>
        </w:rPr>
        <w:t xml:space="preserve"> can </w:t>
      </w:r>
      <w:proofErr w:type="gramStart"/>
      <w:r w:rsidRPr="00473C5E">
        <w:rPr>
          <w:b w:val="0"/>
          <w:i w:val="0"/>
          <w:color w:val="auto"/>
        </w:rPr>
        <w:t>have ?</w:t>
      </w:r>
      <w:proofErr w:type="gramEnd"/>
    </w:p>
    <w:p w:rsidR="00980564" w:rsidRPr="00473C5E" w:rsidRDefault="0008064D" w:rsidP="00AB33FB">
      <w:pPr>
        <w:pStyle w:val="infoblue"/>
        <w:numPr>
          <w:ilvl w:val="0"/>
          <w:numId w:val="20"/>
        </w:numPr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What if the Surveyor</w:t>
      </w:r>
      <w:r w:rsidR="00B95EBB" w:rsidRPr="00473C5E">
        <w:rPr>
          <w:b w:val="0"/>
          <w:i w:val="0"/>
          <w:color w:val="auto"/>
        </w:rPr>
        <w:t xml:space="preserve"> is blocked after invalid login attempts for three </w:t>
      </w:r>
      <w:proofErr w:type="gramStart"/>
      <w:r w:rsidR="00B95EBB" w:rsidRPr="00473C5E">
        <w:rPr>
          <w:b w:val="0"/>
          <w:i w:val="0"/>
          <w:color w:val="auto"/>
        </w:rPr>
        <w:t>times ?</w:t>
      </w:r>
      <w:proofErr w:type="gramEnd"/>
    </w:p>
    <w:p w:rsidR="009F5790" w:rsidRPr="009F5790" w:rsidRDefault="009F5790" w:rsidP="00AB33FB">
      <w:pPr>
        <w:pStyle w:val="StyleHeading1H1Mainheading1Heading1Heading10Head1h1Sec"/>
      </w:pPr>
      <w:bookmarkStart w:id="113" w:name="_Toc144299938"/>
      <w:bookmarkStart w:id="114" w:name="_Toc145125024"/>
      <w:bookmarkStart w:id="115" w:name="_Toc165439523"/>
      <w:bookmarkStart w:id="116" w:name="_Toc186019632"/>
      <w:bookmarkStart w:id="117" w:name="_Toc458607251"/>
      <w:r w:rsidRPr="009F5790">
        <w:t>UI Specifications</w:t>
      </w:r>
      <w:bookmarkEnd w:id="113"/>
      <w:bookmarkEnd w:id="114"/>
      <w:bookmarkEnd w:id="115"/>
      <w:bookmarkEnd w:id="116"/>
      <w:bookmarkEnd w:id="117"/>
    </w:p>
    <w:p w:rsidR="009F5790" w:rsidRPr="009A01A9" w:rsidRDefault="008D5E8E" w:rsidP="00CE34BF">
      <w:pPr>
        <w:pStyle w:val="infoblue"/>
        <w:ind w:left="708"/>
        <w:rPr>
          <w:color w:val="auto"/>
        </w:rPr>
      </w:pPr>
      <w:r w:rsidRPr="009A01A9">
        <w:rPr>
          <w:color w:val="auto"/>
        </w:rPr>
        <w:t>https://surveywebpage.com</w:t>
      </w:r>
    </w:p>
    <w:p w:rsidR="00B50092" w:rsidRDefault="009F5790" w:rsidP="00AB33FB">
      <w:pPr>
        <w:pStyle w:val="StyleHeading1H1Mainheading1Heading1Heading10Head1h1Sec"/>
      </w:pPr>
      <w:bookmarkStart w:id="118" w:name="_Toc144299939"/>
      <w:bookmarkStart w:id="119" w:name="_Toc145125025"/>
      <w:bookmarkStart w:id="120" w:name="_Toc165439524"/>
      <w:bookmarkStart w:id="121" w:name="_Toc186019633"/>
      <w:bookmarkStart w:id="122" w:name="_Toc458607252"/>
      <w:r w:rsidRPr="001C4D77">
        <w:t>Inter System Dependencies</w:t>
      </w:r>
      <w:bookmarkEnd w:id="118"/>
      <w:bookmarkEnd w:id="119"/>
      <w:bookmarkEnd w:id="120"/>
      <w:bookmarkEnd w:id="121"/>
      <w:bookmarkEnd w:id="122"/>
    </w:p>
    <w:p w:rsidR="00B50092" w:rsidRPr="001C4D77" w:rsidRDefault="00B50092" w:rsidP="00C8361D">
      <w:pPr>
        <w:pStyle w:val="infoblue"/>
        <w:ind w:left="720"/>
      </w:pPr>
      <w:bookmarkStart w:id="123" w:name="_GoBack"/>
      <w:r w:rsidRPr="009F5790">
        <w:t xml:space="preserve">&lt;&lt;Mention the related functionality within the application that is impacted because of this use case. </w:t>
      </w:r>
      <w:proofErr w:type="spellStart"/>
      <w:proofErr w:type="gramStart"/>
      <w:r w:rsidRPr="009F5790">
        <w:t>E.g</w:t>
      </w:r>
      <w:proofErr w:type="spellEnd"/>
      <w:r w:rsidRPr="009F5790">
        <w:t xml:space="preserve"> variable or value settings in this use-case which will have a direct impact on the functionality of another use-case.</w:t>
      </w:r>
      <w:proofErr w:type="gramEnd"/>
      <w:r w:rsidRPr="009F5790">
        <w:t xml:space="preserve"> Or vice-versa</w:t>
      </w:r>
      <w:proofErr w:type="gramStart"/>
      <w:r w:rsidRPr="009F5790">
        <w:t>.&gt;</w:t>
      </w:r>
      <w:proofErr w:type="gramEnd"/>
      <w:r w:rsidRPr="009F5790">
        <w:t>&gt;</w:t>
      </w:r>
    </w:p>
    <w:bookmarkEnd w:id="123"/>
    <w:p w:rsidR="009F5790" w:rsidRPr="00F257DB" w:rsidRDefault="009F5790" w:rsidP="00F257DB">
      <w:pPr>
        <w:ind w:left="708"/>
        <w:rPr>
          <w:rFonts w:ascii="Trebuchet MS" w:hAnsi="Trebuchet MS"/>
        </w:rPr>
      </w:pPr>
      <w:proofErr w:type="spellStart"/>
      <w:r w:rsidRPr="00F257DB">
        <w:rPr>
          <w:rFonts w:ascii="Trebuchet MS" w:hAnsi="Trebuchet MS"/>
          <w:b w:val="0"/>
        </w:rPr>
        <w:lastRenderedPageBreak/>
        <w:t>Module</w:t>
      </w:r>
      <w:proofErr w:type="gramStart"/>
      <w:r w:rsidRPr="00F257DB">
        <w:rPr>
          <w:rFonts w:ascii="Trebuchet MS" w:hAnsi="Trebuchet MS"/>
          <w:b w:val="0"/>
        </w:rPr>
        <w:t>:</w:t>
      </w:r>
      <w:r w:rsidR="006C53AA" w:rsidRPr="00F257DB">
        <w:rPr>
          <w:rFonts w:ascii="Trebuchet MS" w:hAnsi="Trebuchet MS"/>
        </w:rPr>
        <w:t>‘Apply</w:t>
      </w:r>
      <w:proofErr w:type="spellEnd"/>
      <w:proofErr w:type="gramEnd"/>
      <w:r w:rsidR="006C53AA" w:rsidRPr="00F257DB">
        <w:rPr>
          <w:rFonts w:ascii="Trebuchet MS" w:hAnsi="Trebuchet MS"/>
        </w:rPr>
        <w:t xml:space="preserve"> Online for Course’ gets impacted due to : 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 xml:space="preserve">Use case </w:t>
      </w:r>
      <w:proofErr w:type="spellStart"/>
      <w:r w:rsidRPr="00F257DB">
        <w:rPr>
          <w:rFonts w:ascii="Trebuchet MS" w:hAnsi="Trebuchet MS"/>
          <w:b w:val="0"/>
        </w:rPr>
        <w:t>name</w:t>
      </w:r>
      <w:proofErr w:type="gramStart"/>
      <w:r w:rsidRPr="00F257DB">
        <w:rPr>
          <w:rFonts w:ascii="Trebuchet MS" w:hAnsi="Trebuchet MS"/>
          <w:b w:val="0"/>
        </w:rPr>
        <w:t>:</w:t>
      </w:r>
      <w:r w:rsidR="006C53AA" w:rsidRPr="00F257DB">
        <w:rPr>
          <w:rFonts w:ascii="Trebuchet MS" w:hAnsi="Trebuchet MS"/>
        </w:rPr>
        <w:t>Alternate</w:t>
      </w:r>
      <w:proofErr w:type="spellEnd"/>
      <w:proofErr w:type="gramEnd"/>
      <w:r w:rsidR="006C53AA" w:rsidRPr="00F257DB">
        <w:rPr>
          <w:rFonts w:ascii="Trebuchet MS" w:hAnsi="Trebuchet MS"/>
        </w:rPr>
        <w:t xml:space="preserve"> Flow 1</w:t>
      </w:r>
    </w:p>
    <w:p w:rsidR="009F5790" w:rsidRPr="00F257DB" w:rsidRDefault="009F5790" w:rsidP="00F257DB">
      <w:pPr>
        <w:ind w:left="708"/>
        <w:rPr>
          <w:rFonts w:ascii="Trebuchet MS" w:hAnsi="Trebuchet MS"/>
        </w:rPr>
      </w:pPr>
    </w:p>
    <w:p w:rsidR="009F5790" w:rsidRPr="00F257DB" w:rsidRDefault="009F5790" w:rsidP="00F257DB">
      <w:pPr>
        <w:ind w:left="708"/>
        <w:rPr>
          <w:rFonts w:ascii="Trebuchet MS" w:hAnsi="Trebuchet MS"/>
        </w:rPr>
      </w:pPr>
      <w:r w:rsidRPr="00F257DB">
        <w:rPr>
          <w:rFonts w:ascii="Trebuchet MS" w:hAnsi="Trebuchet MS"/>
          <w:b w:val="0"/>
        </w:rPr>
        <w:t xml:space="preserve">Impact: </w:t>
      </w:r>
      <w:r w:rsidR="006C53AA" w:rsidRPr="00F257DB">
        <w:rPr>
          <w:rFonts w:ascii="Trebuchet MS" w:hAnsi="Trebuchet MS"/>
        </w:rPr>
        <w:t xml:space="preserve">If the user tries to apply for a course without login, he should be denied so. </w:t>
      </w:r>
      <w:r w:rsidR="00D26199" w:rsidRPr="00F257DB">
        <w:rPr>
          <w:rFonts w:ascii="Trebuchet MS" w:hAnsi="Trebuchet MS"/>
        </w:rPr>
        <w:t xml:space="preserve">&lt;&lt;Mention the impact on </w:t>
      </w:r>
      <w:r w:rsidRPr="00F257DB">
        <w:rPr>
          <w:rFonts w:ascii="Trebuchet MS" w:hAnsi="Trebuchet MS"/>
        </w:rPr>
        <w:t>the above mentioned Use case because of this use case&gt;&gt;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4" w:name="_Toc144299940"/>
      <w:bookmarkStart w:id="125" w:name="_Toc145125026"/>
      <w:bookmarkStart w:id="126" w:name="_Toc165439525"/>
      <w:bookmarkStart w:id="127" w:name="_Toc186019634"/>
      <w:bookmarkStart w:id="128" w:name="_Toc458607253"/>
      <w:r w:rsidRPr="009F5790">
        <w:t>Integratio</w:t>
      </w:r>
      <w:bookmarkEnd w:id="124"/>
      <w:bookmarkEnd w:id="125"/>
      <w:r w:rsidRPr="009F5790">
        <w:t>n with an already existing System of the &lt;&lt;Customer&gt;&gt;</w:t>
      </w:r>
      <w:bookmarkEnd w:id="126"/>
      <w:bookmarkEnd w:id="127"/>
      <w:r w:rsidR="00B50092">
        <w:t>&lt;&lt;Not Applicable&gt;&gt;</w:t>
      </w:r>
      <w:bookmarkEnd w:id="128"/>
    </w:p>
    <w:p w:rsidR="009F5790" w:rsidRPr="009F5790" w:rsidRDefault="009F5790" w:rsidP="00AB33FB"/>
    <w:p w:rsidR="009F5790" w:rsidRPr="00C8361D" w:rsidRDefault="009F5790" w:rsidP="00C8361D">
      <w:pPr>
        <w:ind w:left="282" w:firstLine="438"/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C8361D">
        <w:rPr>
          <w:rFonts w:ascii="Trebuchet MS" w:hAnsi="Trebuchet MS" w:cs="Times New Roman"/>
          <w:i/>
          <w:iCs/>
          <w:color w:val="0000FF"/>
          <w:lang w:val="en-GB" w:eastAsia="en-US"/>
        </w:rPr>
        <w:t>&lt;&lt; This is especially applicable if the project at hand is an enhancement to an existing system</w:t>
      </w:r>
      <w:proofErr w:type="gramStart"/>
      <w:r w:rsidRPr="00C8361D">
        <w:rPr>
          <w:rFonts w:ascii="Trebuchet MS" w:hAnsi="Trebuchet MS" w:cs="Times New Roman"/>
          <w:i/>
          <w:iCs/>
          <w:color w:val="0000FF"/>
          <w:lang w:val="en-GB" w:eastAsia="en-US"/>
        </w:rPr>
        <w:t>.&gt;</w:t>
      </w:r>
      <w:proofErr w:type="gramEnd"/>
      <w:r w:rsidRPr="00C8361D">
        <w:rPr>
          <w:rFonts w:ascii="Trebuchet MS" w:hAnsi="Trebuchet MS" w:cs="Times New Roman"/>
          <w:i/>
          <w:iCs/>
          <w:color w:val="0000FF"/>
          <w:lang w:val="en-GB" w:eastAsia="en-US"/>
        </w:rPr>
        <w:t>&gt;</w:t>
      </w:r>
    </w:p>
    <w:p w:rsidR="009F5790" w:rsidRPr="009F5790" w:rsidRDefault="009F5790" w:rsidP="00AB33FB"/>
    <w:p w:rsidR="009F5790" w:rsidRPr="009F5790" w:rsidRDefault="009F5790" w:rsidP="00AB33FB">
      <w:pPr>
        <w:pStyle w:val="StyleHeading1H1Mainheading1Heading1Heading10Head1h1Sec"/>
      </w:pPr>
      <w:bookmarkStart w:id="129" w:name="_Toc144299941"/>
      <w:bookmarkStart w:id="130" w:name="_Toc145125027"/>
      <w:bookmarkStart w:id="131" w:name="_Toc165439526"/>
      <w:bookmarkStart w:id="132" w:name="_Toc186019635"/>
      <w:bookmarkStart w:id="133" w:name="_Toc458607254"/>
      <w:r w:rsidRPr="009F5790">
        <w:t>Assumptions</w:t>
      </w:r>
      <w:bookmarkEnd w:id="129"/>
      <w:bookmarkEnd w:id="130"/>
      <w:bookmarkEnd w:id="131"/>
      <w:bookmarkEnd w:id="132"/>
      <w:bookmarkEnd w:id="133"/>
    </w:p>
    <w:p w:rsidR="00C8361D" w:rsidRPr="00C8361D" w:rsidRDefault="00C41038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The Surveyor</w:t>
      </w:r>
      <w:r w:rsidR="00B50092" w:rsidRPr="00C8361D">
        <w:rPr>
          <w:rFonts w:ascii="Trebuchet MS" w:hAnsi="Trebuchet MS"/>
          <w:b w:val="0"/>
        </w:rPr>
        <w:t xml:space="preserve"> should be </w:t>
      </w:r>
      <w:proofErr w:type="gramStart"/>
      <w:r w:rsidR="00B50092" w:rsidRPr="00C8361D">
        <w:rPr>
          <w:rFonts w:ascii="Trebuchet MS" w:hAnsi="Trebuchet MS"/>
          <w:b w:val="0"/>
        </w:rPr>
        <w:t>authenticate</w:t>
      </w:r>
      <w:proofErr w:type="gramEnd"/>
      <w:r w:rsidR="00B50092" w:rsidRPr="00C8361D">
        <w:rPr>
          <w:rFonts w:ascii="Trebuchet MS" w:hAnsi="Trebuchet MS"/>
          <w:b w:val="0"/>
        </w:rPr>
        <w:t>.</w:t>
      </w:r>
    </w:p>
    <w:p w:rsidR="00C8361D" w:rsidRDefault="00F74446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C9483A">
        <w:rPr>
          <w:rFonts w:ascii="Trebuchet MS" w:hAnsi="Trebuchet MS"/>
          <w:b w:val="0"/>
        </w:rPr>
        <w:t xml:space="preserve"> should know </w:t>
      </w:r>
      <w:r w:rsidR="00B50092" w:rsidRPr="00C8361D">
        <w:rPr>
          <w:rFonts w:ascii="Trebuchet MS" w:hAnsi="Trebuchet MS"/>
          <w:b w:val="0"/>
        </w:rPr>
        <w:t>the v</w:t>
      </w:r>
      <w:r w:rsidR="00C9483A">
        <w:rPr>
          <w:rFonts w:ascii="Trebuchet MS" w:hAnsi="Trebuchet MS"/>
          <w:b w:val="0"/>
        </w:rPr>
        <w:t>alid URL of Online Survey Management</w:t>
      </w:r>
      <w:r w:rsidR="00B50092" w:rsidRPr="00C8361D">
        <w:rPr>
          <w:rFonts w:ascii="Trebuchet MS" w:hAnsi="Trebuchet MS"/>
          <w:b w:val="0"/>
        </w:rPr>
        <w:t xml:space="preserve"> System.</w:t>
      </w:r>
    </w:p>
    <w:p w:rsidR="009F5790" w:rsidRPr="00C8361D" w:rsidRDefault="00FD3F9F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Surveyor</w:t>
      </w:r>
      <w:r w:rsidR="00B50092" w:rsidRPr="00C8361D">
        <w:rPr>
          <w:rFonts w:ascii="Trebuchet MS" w:hAnsi="Trebuchet MS"/>
          <w:b w:val="0"/>
        </w:rPr>
        <w:t xml:space="preserve"> should have </w:t>
      </w:r>
      <w:r w:rsidR="0011053E" w:rsidRPr="00C8361D">
        <w:rPr>
          <w:rFonts w:ascii="Trebuchet MS" w:hAnsi="Trebuchet MS"/>
          <w:b w:val="0"/>
        </w:rPr>
        <w:t>Google chrome browser for best view of site.</w:t>
      </w:r>
      <w:r w:rsidR="009F5790" w:rsidRPr="00C8361D">
        <w:rPr>
          <w:rFonts w:ascii="Trebuchet MS" w:hAnsi="Trebuchet MS"/>
          <w:b w:val="0"/>
        </w:rPr>
        <w:br w:type="page"/>
      </w:r>
    </w:p>
    <w:p w:rsidR="009F5790" w:rsidRPr="001C4D77" w:rsidRDefault="009F5790" w:rsidP="00AB33FB">
      <w:r w:rsidRPr="001C4D77">
        <w:lastRenderedPageBreak/>
        <w:t>REVISION HISTORY OF THE WORK PRODUCT</w:t>
      </w:r>
    </w:p>
    <w:p w:rsidR="009F5790" w:rsidRPr="001C4D77" w:rsidRDefault="009F5790" w:rsidP="00AB33FB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:rsidR="009F5790" w:rsidRPr="009F5790" w:rsidRDefault="009F5790" w:rsidP="00AB33FB"/>
    <w:p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AB33FB"/>
        </w:tc>
      </w:tr>
      <w:tr w:rsidR="009F5790" w:rsidRPr="009F5790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AB33FB"/>
        </w:tc>
      </w:tr>
    </w:tbl>
    <w:p w:rsidR="009F5790" w:rsidRPr="009F5790" w:rsidRDefault="009F5790" w:rsidP="00AB33FB"/>
    <w:p w:rsidR="00DD3DC0" w:rsidRPr="009F5790" w:rsidRDefault="00DD3DC0" w:rsidP="00AB33FB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921" w:rsidRDefault="00595921" w:rsidP="00AB33FB">
      <w:r>
        <w:separator/>
      </w:r>
    </w:p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2249C9"/>
    <w:p w:rsidR="00595921" w:rsidRDefault="00595921" w:rsidP="00304EDE"/>
    <w:p w:rsidR="00595921" w:rsidRDefault="00595921"/>
  </w:endnote>
  <w:endnote w:type="continuationSeparator" w:id="0">
    <w:p w:rsidR="00595921" w:rsidRDefault="00595921" w:rsidP="00AB33FB">
      <w:r>
        <w:continuationSeparator/>
      </w:r>
    </w:p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2249C9"/>
    <w:p w:rsidR="00595921" w:rsidRDefault="00595921" w:rsidP="00304EDE"/>
    <w:p w:rsidR="00595921" w:rsidRDefault="00595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FB" w:rsidRDefault="00370BFB" w:rsidP="00AB33FB">
    <w:pPr>
      <w:pStyle w:val="Footer"/>
    </w:pPr>
  </w:p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2249C9"/>
  <w:p w:rsidR="00370BFB" w:rsidRDefault="00370BFB" w:rsidP="00304EDE"/>
  <w:p w:rsidR="00370BFB" w:rsidRDefault="00370BF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FB" w:rsidRDefault="00370BFB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370BFB" w:rsidRPr="00D318E1" w:rsidRDefault="00370BFB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2D01C3"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="002D01C3" w:rsidRPr="00DD3832">
          <w:rPr>
            <w:lang w:val="fr-FR"/>
          </w:rPr>
          <w:fldChar w:fldCharType="separate"/>
        </w:r>
        <w:r w:rsidR="00422AAA">
          <w:rPr>
            <w:noProof/>
            <w:lang w:val="fr-FR"/>
          </w:rPr>
          <w:t>12</w:t>
        </w:r>
        <w:r w:rsidR="002D01C3"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 w:rsidR="002D01C3"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 w:rsidR="002D01C3">
          <w:rPr>
            <w:lang w:val="fr-FR"/>
          </w:rPr>
          <w:fldChar w:fldCharType="separate"/>
        </w:r>
        <w:r w:rsidR="00422AAA">
          <w:rPr>
            <w:noProof/>
            <w:lang w:val="fr-FR"/>
          </w:rPr>
          <w:t>14</w:t>
        </w:r>
        <w:r w:rsidR="002D01C3">
          <w:rPr>
            <w:lang w:val="fr-FR"/>
          </w:rPr>
          <w:fldChar w:fldCharType="end"/>
        </w:r>
      </w:sdtContent>
    </w:sdt>
  </w:p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Pr="005E7574" w:rsidRDefault="00370BFB" w:rsidP="00AB33FB">
    <w:r>
      <w:t>Capgemini Internal</w:t>
    </w:r>
  </w:p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2249C9"/>
  <w:p w:rsidR="00370BFB" w:rsidRDefault="00370BFB" w:rsidP="00304EDE"/>
  <w:p w:rsidR="00370BFB" w:rsidRDefault="00370B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921" w:rsidRDefault="00595921" w:rsidP="00AB33FB">
      <w:r>
        <w:separator/>
      </w:r>
    </w:p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2249C9"/>
    <w:p w:rsidR="00595921" w:rsidRDefault="00595921" w:rsidP="00304EDE"/>
    <w:p w:rsidR="00595921" w:rsidRDefault="00595921"/>
  </w:footnote>
  <w:footnote w:type="continuationSeparator" w:id="0">
    <w:p w:rsidR="00595921" w:rsidRDefault="00595921" w:rsidP="00AB33FB">
      <w:r>
        <w:continuationSeparator/>
      </w:r>
    </w:p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AB33FB"/>
    <w:p w:rsidR="00595921" w:rsidRDefault="00595921" w:rsidP="002249C9"/>
    <w:p w:rsidR="00595921" w:rsidRDefault="00595921" w:rsidP="00304EDE"/>
    <w:p w:rsidR="00595921" w:rsidRDefault="005959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FB" w:rsidRDefault="00595921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2249C9"/>
  <w:p w:rsidR="00370BFB" w:rsidRDefault="00370BFB" w:rsidP="00304EDE"/>
  <w:p w:rsidR="00370BFB" w:rsidRDefault="00370BF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FB" w:rsidRPr="003308F8" w:rsidRDefault="00595921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370BFB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0BFB">
      <w:t>Use Case Specification</w:t>
    </w:r>
  </w:p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AB33FB"/>
  <w:p w:rsidR="00370BFB" w:rsidRDefault="00370BFB" w:rsidP="002249C9"/>
  <w:p w:rsidR="00370BFB" w:rsidRDefault="00370BFB" w:rsidP="00304EDE"/>
  <w:p w:rsidR="00370BFB" w:rsidRDefault="00370BF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BFB" w:rsidRDefault="00595921" w:rsidP="00AB33F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C849CC"/>
    <w:multiLevelType w:val="hybridMultilevel"/>
    <w:tmpl w:val="78B06202"/>
    <w:lvl w:ilvl="0" w:tplc="FB50F67C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26"/>
  </w:num>
  <w:num w:numId="5">
    <w:abstractNumId w:val="10"/>
  </w:num>
  <w:num w:numId="6">
    <w:abstractNumId w:val="16"/>
  </w:num>
  <w:num w:numId="7">
    <w:abstractNumId w:val="14"/>
  </w:num>
  <w:num w:numId="8">
    <w:abstractNumId w:val="0"/>
  </w:num>
  <w:num w:numId="9">
    <w:abstractNumId w:val="1"/>
  </w:num>
  <w:num w:numId="10">
    <w:abstractNumId w:val="19"/>
  </w:num>
  <w:num w:numId="11">
    <w:abstractNumId w:val="9"/>
  </w:num>
  <w:num w:numId="12">
    <w:abstractNumId w:val="21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5"/>
  </w:num>
  <w:num w:numId="19">
    <w:abstractNumId w:val="2"/>
  </w:num>
  <w:num w:numId="20">
    <w:abstractNumId w:val="23"/>
  </w:num>
  <w:num w:numId="21">
    <w:abstractNumId w:val="22"/>
  </w:num>
  <w:num w:numId="22">
    <w:abstractNumId w:val="11"/>
  </w:num>
  <w:num w:numId="23">
    <w:abstractNumId w:val="20"/>
  </w:num>
  <w:num w:numId="24">
    <w:abstractNumId w:val="17"/>
  </w:num>
  <w:num w:numId="25">
    <w:abstractNumId w:val="15"/>
  </w:num>
  <w:num w:numId="26">
    <w:abstractNumId w:val="13"/>
  </w:num>
  <w:num w:numId="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8F8"/>
    <w:rsid w:val="000019F0"/>
    <w:rsid w:val="000063BE"/>
    <w:rsid w:val="000126FA"/>
    <w:rsid w:val="00014210"/>
    <w:rsid w:val="00026079"/>
    <w:rsid w:val="00043009"/>
    <w:rsid w:val="00063D3C"/>
    <w:rsid w:val="0008064D"/>
    <w:rsid w:val="0008331A"/>
    <w:rsid w:val="00085F98"/>
    <w:rsid w:val="00096043"/>
    <w:rsid w:val="000A2360"/>
    <w:rsid w:val="000C5717"/>
    <w:rsid w:val="000D59F7"/>
    <w:rsid w:val="000E00E7"/>
    <w:rsid w:val="000F0676"/>
    <w:rsid w:val="0011053E"/>
    <w:rsid w:val="00121049"/>
    <w:rsid w:val="0012666F"/>
    <w:rsid w:val="00141B52"/>
    <w:rsid w:val="00150EC1"/>
    <w:rsid w:val="0015248D"/>
    <w:rsid w:val="00155262"/>
    <w:rsid w:val="00155339"/>
    <w:rsid w:val="0016258D"/>
    <w:rsid w:val="00164AD1"/>
    <w:rsid w:val="00167650"/>
    <w:rsid w:val="00170CF8"/>
    <w:rsid w:val="0017290A"/>
    <w:rsid w:val="00180393"/>
    <w:rsid w:val="001804C0"/>
    <w:rsid w:val="0018684F"/>
    <w:rsid w:val="0019751B"/>
    <w:rsid w:val="001A1E4F"/>
    <w:rsid w:val="001A5612"/>
    <w:rsid w:val="001C4D77"/>
    <w:rsid w:val="001E5239"/>
    <w:rsid w:val="00201D1D"/>
    <w:rsid w:val="002249C9"/>
    <w:rsid w:val="00233482"/>
    <w:rsid w:val="002367BE"/>
    <w:rsid w:val="002508A8"/>
    <w:rsid w:val="00257214"/>
    <w:rsid w:val="002572DB"/>
    <w:rsid w:val="0026052B"/>
    <w:rsid w:val="00261AEF"/>
    <w:rsid w:val="0026598C"/>
    <w:rsid w:val="00271BAC"/>
    <w:rsid w:val="00274F7F"/>
    <w:rsid w:val="00277103"/>
    <w:rsid w:val="002828AF"/>
    <w:rsid w:val="002837FA"/>
    <w:rsid w:val="002A1EF5"/>
    <w:rsid w:val="002B6BAE"/>
    <w:rsid w:val="002D01C3"/>
    <w:rsid w:val="002D0988"/>
    <w:rsid w:val="002F046F"/>
    <w:rsid w:val="002F2F8C"/>
    <w:rsid w:val="002F3F02"/>
    <w:rsid w:val="00303E5A"/>
    <w:rsid w:val="00304EDE"/>
    <w:rsid w:val="00307C46"/>
    <w:rsid w:val="00312D26"/>
    <w:rsid w:val="003308F8"/>
    <w:rsid w:val="00331D8F"/>
    <w:rsid w:val="00332A79"/>
    <w:rsid w:val="00334B92"/>
    <w:rsid w:val="00370BFB"/>
    <w:rsid w:val="00395294"/>
    <w:rsid w:val="003952B2"/>
    <w:rsid w:val="003A54BD"/>
    <w:rsid w:val="003B385F"/>
    <w:rsid w:val="003B77FD"/>
    <w:rsid w:val="003C0E65"/>
    <w:rsid w:val="003C7C40"/>
    <w:rsid w:val="003E795D"/>
    <w:rsid w:val="004027C9"/>
    <w:rsid w:val="00416A2A"/>
    <w:rsid w:val="00421FB9"/>
    <w:rsid w:val="00422AAA"/>
    <w:rsid w:val="00423218"/>
    <w:rsid w:val="004345F4"/>
    <w:rsid w:val="004347D3"/>
    <w:rsid w:val="00472619"/>
    <w:rsid w:val="00472B48"/>
    <w:rsid w:val="00472DB3"/>
    <w:rsid w:val="00473C5E"/>
    <w:rsid w:val="004826B3"/>
    <w:rsid w:val="004A7DCD"/>
    <w:rsid w:val="004B0FFF"/>
    <w:rsid w:val="004C3902"/>
    <w:rsid w:val="004D06AF"/>
    <w:rsid w:val="004E6979"/>
    <w:rsid w:val="004E7445"/>
    <w:rsid w:val="004F046B"/>
    <w:rsid w:val="004F6444"/>
    <w:rsid w:val="00501657"/>
    <w:rsid w:val="0050749C"/>
    <w:rsid w:val="00517857"/>
    <w:rsid w:val="00524418"/>
    <w:rsid w:val="00530E5A"/>
    <w:rsid w:val="0053544D"/>
    <w:rsid w:val="00536B14"/>
    <w:rsid w:val="00552AEE"/>
    <w:rsid w:val="00556AEE"/>
    <w:rsid w:val="005669DA"/>
    <w:rsid w:val="00586309"/>
    <w:rsid w:val="00595921"/>
    <w:rsid w:val="005B044C"/>
    <w:rsid w:val="005B3604"/>
    <w:rsid w:val="005C1505"/>
    <w:rsid w:val="005D4827"/>
    <w:rsid w:val="005E3094"/>
    <w:rsid w:val="005E5169"/>
    <w:rsid w:val="005E7574"/>
    <w:rsid w:val="005F09B4"/>
    <w:rsid w:val="005F2194"/>
    <w:rsid w:val="00605B2D"/>
    <w:rsid w:val="006142E4"/>
    <w:rsid w:val="006349A0"/>
    <w:rsid w:val="006403D2"/>
    <w:rsid w:val="00641FA0"/>
    <w:rsid w:val="0064586A"/>
    <w:rsid w:val="00645DB4"/>
    <w:rsid w:val="006522AA"/>
    <w:rsid w:val="00660601"/>
    <w:rsid w:val="00667576"/>
    <w:rsid w:val="00671D81"/>
    <w:rsid w:val="00671DB7"/>
    <w:rsid w:val="006A615C"/>
    <w:rsid w:val="006B0A33"/>
    <w:rsid w:val="006B704F"/>
    <w:rsid w:val="006C0E73"/>
    <w:rsid w:val="006C53AA"/>
    <w:rsid w:val="006D0299"/>
    <w:rsid w:val="006D182C"/>
    <w:rsid w:val="006D5FD3"/>
    <w:rsid w:val="006F30C0"/>
    <w:rsid w:val="007237F2"/>
    <w:rsid w:val="007426B6"/>
    <w:rsid w:val="00742CB4"/>
    <w:rsid w:val="007431D9"/>
    <w:rsid w:val="00755169"/>
    <w:rsid w:val="00775844"/>
    <w:rsid w:val="00790A92"/>
    <w:rsid w:val="00794598"/>
    <w:rsid w:val="00794EEC"/>
    <w:rsid w:val="0079693D"/>
    <w:rsid w:val="007A16C6"/>
    <w:rsid w:val="007A65B3"/>
    <w:rsid w:val="007B41E9"/>
    <w:rsid w:val="007B470C"/>
    <w:rsid w:val="007B4E6B"/>
    <w:rsid w:val="007C7699"/>
    <w:rsid w:val="007F4ED1"/>
    <w:rsid w:val="00800A1B"/>
    <w:rsid w:val="008036AF"/>
    <w:rsid w:val="00807BDF"/>
    <w:rsid w:val="00834B20"/>
    <w:rsid w:val="008433A1"/>
    <w:rsid w:val="00843631"/>
    <w:rsid w:val="00843826"/>
    <w:rsid w:val="00850205"/>
    <w:rsid w:val="00864571"/>
    <w:rsid w:val="00865363"/>
    <w:rsid w:val="00871582"/>
    <w:rsid w:val="00882A5D"/>
    <w:rsid w:val="00893E99"/>
    <w:rsid w:val="008A7999"/>
    <w:rsid w:val="008B6B15"/>
    <w:rsid w:val="008D1CF1"/>
    <w:rsid w:val="008D4D0D"/>
    <w:rsid w:val="008D5E8E"/>
    <w:rsid w:val="008D634D"/>
    <w:rsid w:val="008E15A0"/>
    <w:rsid w:val="008F6065"/>
    <w:rsid w:val="009020ED"/>
    <w:rsid w:val="0091275A"/>
    <w:rsid w:val="00925C0D"/>
    <w:rsid w:val="00935785"/>
    <w:rsid w:val="009410F1"/>
    <w:rsid w:val="009458B5"/>
    <w:rsid w:val="0096122E"/>
    <w:rsid w:val="009768DB"/>
    <w:rsid w:val="00980564"/>
    <w:rsid w:val="00982C75"/>
    <w:rsid w:val="00985086"/>
    <w:rsid w:val="0098706E"/>
    <w:rsid w:val="00993DB8"/>
    <w:rsid w:val="00997895"/>
    <w:rsid w:val="009A01A9"/>
    <w:rsid w:val="009A6B54"/>
    <w:rsid w:val="009A7052"/>
    <w:rsid w:val="009B2481"/>
    <w:rsid w:val="009B4999"/>
    <w:rsid w:val="009E2D68"/>
    <w:rsid w:val="009F5790"/>
    <w:rsid w:val="00A01CFA"/>
    <w:rsid w:val="00A10DE5"/>
    <w:rsid w:val="00A1407A"/>
    <w:rsid w:val="00A14E7E"/>
    <w:rsid w:val="00A23E12"/>
    <w:rsid w:val="00A318D4"/>
    <w:rsid w:val="00A33C06"/>
    <w:rsid w:val="00A41568"/>
    <w:rsid w:val="00A65EC7"/>
    <w:rsid w:val="00A870FE"/>
    <w:rsid w:val="00A93698"/>
    <w:rsid w:val="00A971EE"/>
    <w:rsid w:val="00AA3B75"/>
    <w:rsid w:val="00AB33FB"/>
    <w:rsid w:val="00AC41EA"/>
    <w:rsid w:val="00AC4943"/>
    <w:rsid w:val="00AE6300"/>
    <w:rsid w:val="00AE6C7C"/>
    <w:rsid w:val="00AE763E"/>
    <w:rsid w:val="00AF3FB2"/>
    <w:rsid w:val="00AF402D"/>
    <w:rsid w:val="00AF5348"/>
    <w:rsid w:val="00AF5631"/>
    <w:rsid w:val="00B021D9"/>
    <w:rsid w:val="00B10BC4"/>
    <w:rsid w:val="00B11AC2"/>
    <w:rsid w:val="00B136BF"/>
    <w:rsid w:val="00B2024B"/>
    <w:rsid w:val="00B231E6"/>
    <w:rsid w:val="00B34985"/>
    <w:rsid w:val="00B45EA4"/>
    <w:rsid w:val="00B46E57"/>
    <w:rsid w:val="00B50092"/>
    <w:rsid w:val="00B53DC1"/>
    <w:rsid w:val="00B764C5"/>
    <w:rsid w:val="00B80750"/>
    <w:rsid w:val="00B90CF5"/>
    <w:rsid w:val="00B95EBB"/>
    <w:rsid w:val="00BE488A"/>
    <w:rsid w:val="00BF3438"/>
    <w:rsid w:val="00BF42A5"/>
    <w:rsid w:val="00BF59C0"/>
    <w:rsid w:val="00C00A15"/>
    <w:rsid w:val="00C13A48"/>
    <w:rsid w:val="00C16330"/>
    <w:rsid w:val="00C20FBF"/>
    <w:rsid w:val="00C24AC2"/>
    <w:rsid w:val="00C3602B"/>
    <w:rsid w:val="00C37DC8"/>
    <w:rsid w:val="00C40295"/>
    <w:rsid w:val="00C41038"/>
    <w:rsid w:val="00C57E5B"/>
    <w:rsid w:val="00C57E5C"/>
    <w:rsid w:val="00C65776"/>
    <w:rsid w:val="00C65C7B"/>
    <w:rsid w:val="00C82F93"/>
    <w:rsid w:val="00C8361D"/>
    <w:rsid w:val="00C84AE8"/>
    <w:rsid w:val="00C84F35"/>
    <w:rsid w:val="00C934E4"/>
    <w:rsid w:val="00C9483A"/>
    <w:rsid w:val="00C9552A"/>
    <w:rsid w:val="00C97676"/>
    <w:rsid w:val="00CB4492"/>
    <w:rsid w:val="00CB5284"/>
    <w:rsid w:val="00CD5B9B"/>
    <w:rsid w:val="00CE34BF"/>
    <w:rsid w:val="00CF58C2"/>
    <w:rsid w:val="00CF6206"/>
    <w:rsid w:val="00CF7F43"/>
    <w:rsid w:val="00D00798"/>
    <w:rsid w:val="00D12ADC"/>
    <w:rsid w:val="00D16345"/>
    <w:rsid w:val="00D23B2F"/>
    <w:rsid w:val="00D26199"/>
    <w:rsid w:val="00D309E0"/>
    <w:rsid w:val="00D316EB"/>
    <w:rsid w:val="00D318E1"/>
    <w:rsid w:val="00D31EE2"/>
    <w:rsid w:val="00D40824"/>
    <w:rsid w:val="00D55179"/>
    <w:rsid w:val="00D62EB9"/>
    <w:rsid w:val="00D94A32"/>
    <w:rsid w:val="00DA18E8"/>
    <w:rsid w:val="00DA27E6"/>
    <w:rsid w:val="00DA31DC"/>
    <w:rsid w:val="00DB4435"/>
    <w:rsid w:val="00DC40E6"/>
    <w:rsid w:val="00DD3832"/>
    <w:rsid w:val="00DD3DC0"/>
    <w:rsid w:val="00DE247D"/>
    <w:rsid w:val="00DF266B"/>
    <w:rsid w:val="00DF7730"/>
    <w:rsid w:val="00E0205D"/>
    <w:rsid w:val="00E12319"/>
    <w:rsid w:val="00E218F1"/>
    <w:rsid w:val="00E26304"/>
    <w:rsid w:val="00E428AB"/>
    <w:rsid w:val="00E701E7"/>
    <w:rsid w:val="00E7137F"/>
    <w:rsid w:val="00E71D40"/>
    <w:rsid w:val="00E778A4"/>
    <w:rsid w:val="00EA36BC"/>
    <w:rsid w:val="00EA7593"/>
    <w:rsid w:val="00EB60A3"/>
    <w:rsid w:val="00ED7534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4446"/>
    <w:rsid w:val="00F76F15"/>
    <w:rsid w:val="00F8175B"/>
    <w:rsid w:val="00F8410D"/>
    <w:rsid w:val="00F9098B"/>
    <w:rsid w:val="00F9573D"/>
    <w:rsid w:val="00FA566C"/>
    <w:rsid w:val="00FB7634"/>
    <w:rsid w:val="00FC181B"/>
    <w:rsid w:val="00FD3F9F"/>
    <w:rsid w:val="00FD6564"/>
    <w:rsid w:val="00FE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188</TotalTime>
  <Pages>14</Pages>
  <Words>1969</Words>
  <Characters>11229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vema, sekhara</cp:lastModifiedBy>
  <cp:revision>193</cp:revision>
  <dcterms:created xsi:type="dcterms:W3CDTF">2018-05-28T17:11:00Z</dcterms:created>
  <dcterms:modified xsi:type="dcterms:W3CDTF">2018-05-29T10:38:00Z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